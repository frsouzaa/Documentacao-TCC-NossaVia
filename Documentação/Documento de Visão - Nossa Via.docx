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9D95C" w14:textId="72CA5994" w:rsidR="00DD232E" w:rsidRPr="00E333D8" w:rsidRDefault="009C4C6F">
      <w:pPr>
        <w:pStyle w:val="Ttulo"/>
        <w:jc w:val="right"/>
        <w:rPr>
          <w:lang w:val="pt-BR"/>
        </w:rPr>
      </w:pPr>
      <w:r w:rsidRPr="00E333D8">
        <w:rPr>
          <w:lang w:val="pt-BR"/>
        </w:rPr>
        <w:fldChar w:fldCharType="begin"/>
      </w:r>
      <w:r w:rsidRPr="00E333D8">
        <w:rPr>
          <w:lang w:val="pt-BR"/>
        </w:rPr>
        <w:instrText xml:space="preserve"> SUBJECT  \* MERGEFORMAT </w:instrText>
      </w:r>
      <w:r w:rsidRPr="00E333D8">
        <w:rPr>
          <w:lang w:val="pt-BR"/>
        </w:rPr>
        <w:fldChar w:fldCharType="separate"/>
      </w:r>
      <w:r w:rsidR="005B5695" w:rsidRPr="00E333D8">
        <w:rPr>
          <w:lang w:val="pt-BR"/>
        </w:rPr>
        <w:t>&lt;N</w:t>
      </w:r>
      <w:r w:rsidR="00D73586">
        <w:rPr>
          <w:lang w:val="pt-BR"/>
        </w:rPr>
        <w:t>ossa Via</w:t>
      </w:r>
      <w:r w:rsidR="005B5695" w:rsidRPr="00E333D8">
        <w:rPr>
          <w:lang w:val="pt-BR"/>
        </w:rPr>
        <w:t>&gt;</w:t>
      </w:r>
      <w:r w:rsidRPr="00E333D8">
        <w:rPr>
          <w:lang w:val="pt-BR"/>
        </w:rPr>
        <w:fldChar w:fldCharType="end"/>
      </w:r>
    </w:p>
    <w:p w14:paraId="40C48081" w14:textId="77777777" w:rsidR="00DD232E" w:rsidRPr="00E333D8" w:rsidRDefault="009C4C6F">
      <w:pPr>
        <w:pStyle w:val="Ttulo"/>
        <w:jc w:val="right"/>
        <w:rPr>
          <w:lang w:val="pt-BR"/>
        </w:rPr>
      </w:pPr>
      <w:r w:rsidRPr="00E333D8">
        <w:rPr>
          <w:lang w:val="pt-BR"/>
        </w:rPr>
        <w:fldChar w:fldCharType="begin"/>
      </w:r>
      <w:r w:rsidRPr="00E333D8">
        <w:rPr>
          <w:lang w:val="pt-BR"/>
        </w:rPr>
        <w:instrText xml:space="preserve"> TITLE  \* MERGEFORMAT </w:instrText>
      </w:r>
      <w:r w:rsidRPr="00E333D8">
        <w:rPr>
          <w:lang w:val="pt-BR"/>
        </w:rPr>
        <w:fldChar w:fldCharType="separate"/>
      </w:r>
      <w:r w:rsidR="005B5695" w:rsidRPr="00E333D8">
        <w:rPr>
          <w:lang w:val="pt-BR"/>
        </w:rPr>
        <w:t>Visão (Projeto Pequeno)</w:t>
      </w:r>
      <w:r w:rsidRPr="00E333D8">
        <w:rPr>
          <w:lang w:val="pt-BR"/>
        </w:rPr>
        <w:fldChar w:fldCharType="end"/>
      </w:r>
    </w:p>
    <w:p w14:paraId="4D82A5C9" w14:textId="77777777" w:rsidR="00DD232E" w:rsidRPr="00E333D8" w:rsidRDefault="00DD232E">
      <w:pPr>
        <w:pStyle w:val="Ttulo"/>
        <w:jc w:val="right"/>
        <w:rPr>
          <w:lang w:val="pt-BR"/>
        </w:rPr>
      </w:pPr>
    </w:p>
    <w:p w14:paraId="281EF074" w14:textId="178D6043" w:rsidR="00DD232E" w:rsidRPr="00E333D8" w:rsidRDefault="009C4C6F">
      <w:pPr>
        <w:pStyle w:val="Ttulo"/>
        <w:jc w:val="right"/>
        <w:rPr>
          <w:sz w:val="28"/>
          <w:szCs w:val="28"/>
          <w:lang w:val="pt-BR"/>
        </w:rPr>
      </w:pPr>
      <w:r w:rsidRPr="00E333D8">
        <w:rPr>
          <w:sz w:val="28"/>
          <w:szCs w:val="28"/>
          <w:lang w:val="pt-BR"/>
        </w:rPr>
        <w:t>Versão &lt;</w:t>
      </w:r>
      <w:r w:rsidR="00D73586">
        <w:rPr>
          <w:sz w:val="28"/>
          <w:szCs w:val="28"/>
          <w:lang w:val="pt-BR"/>
        </w:rPr>
        <w:t>2</w:t>
      </w:r>
      <w:r w:rsidRPr="00E333D8">
        <w:rPr>
          <w:sz w:val="28"/>
          <w:szCs w:val="28"/>
          <w:lang w:val="pt-BR"/>
        </w:rPr>
        <w:t>.0&gt;</w:t>
      </w:r>
    </w:p>
    <w:p w14:paraId="45FB6337" w14:textId="77777777" w:rsidR="00DD232E" w:rsidRPr="00E333D8" w:rsidRDefault="00DD232E">
      <w:pPr>
        <w:pStyle w:val="Ttulo"/>
        <w:rPr>
          <w:sz w:val="28"/>
          <w:szCs w:val="28"/>
          <w:lang w:val="pt-BR"/>
        </w:rPr>
      </w:pPr>
    </w:p>
    <w:p w14:paraId="5819FCFC" w14:textId="77777777" w:rsidR="00DD232E" w:rsidRPr="00E333D8" w:rsidRDefault="00DD232E">
      <w:pPr>
        <w:rPr>
          <w:lang w:val="pt-BR"/>
        </w:rPr>
      </w:pPr>
    </w:p>
    <w:p w14:paraId="68670584" w14:textId="77777777" w:rsidR="00DD232E" w:rsidRPr="00E333D8" w:rsidRDefault="00DD232E">
      <w:pPr>
        <w:rPr>
          <w:lang w:val="pt-BR"/>
        </w:rPr>
        <w:sectPr w:rsidR="00DD232E" w:rsidRPr="00E333D8" w:rsidSect="00F6399F">
          <w:headerReference w:type="default" r:id="rId9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534B8C31" w14:textId="77777777" w:rsidR="00DD232E" w:rsidRPr="00E333D8" w:rsidRDefault="009C4C6F">
      <w:pPr>
        <w:pStyle w:val="Ttulo"/>
        <w:rPr>
          <w:lang w:val="pt-BR"/>
        </w:rPr>
      </w:pPr>
      <w:r w:rsidRPr="00E333D8">
        <w:rPr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D232E" w:rsidRPr="00E333D8" w14:paraId="52E6E839" w14:textId="77777777" w:rsidTr="00D7358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E1B94" w14:textId="77777777" w:rsidR="00DD232E" w:rsidRPr="00E333D8" w:rsidRDefault="009C4C6F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E333D8"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4C633" w14:textId="77777777" w:rsidR="00DD232E" w:rsidRPr="00E333D8" w:rsidRDefault="009C4C6F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E333D8"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4464D" w14:textId="77777777" w:rsidR="00DD232E" w:rsidRPr="00E333D8" w:rsidRDefault="009C4C6F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E333D8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9E585" w14:textId="77777777" w:rsidR="00DD232E" w:rsidRPr="00E333D8" w:rsidRDefault="009C4C6F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E333D8">
              <w:rPr>
                <w:b/>
                <w:bCs/>
                <w:lang w:val="pt-BR"/>
              </w:rPr>
              <w:t>Autor</w:t>
            </w:r>
          </w:p>
        </w:tc>
      </w:tr>
      <w:tr w:rsidR="00D73586" w:rsidRPr="00E333D8" w14:paraId="41595812" w14:textId="77777777" w:rsidTr="00D7358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7A26D" w14:textId="442D3BE2" w:rsidR="00D73586" w:rsidRPr="00E333D8" w:rsidRDefault="00D73586" w:rsidP="00D73586">
            <w:pPr>
              <w:pStyle w:val="Tabletext"/>
              <w:rPr>
                <w:lang w:val="pt-BR"/>
              </w:rPr>
            </w:pPr>
            <w:r>
              <w:rPr>
                <w:rStyle w:val="normaltextrun"/>
              </w:rPr>
              <w:t>03/09/2023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F39FD" w14:textId="2E6FBDD6" w:rsidR="00D73586" w:rsidRPr="00E333D8" w:rsidRDefault="00D73586" w:rsidP="00D73586">
            <w:pPr>
              <w:pStyle w:val="Tabletext"/>
              <w:rPr>
                <w:lang w:val="pt-BR"/>
              </w:rPr>
            </w:pPr>
            <w:r>
              <w:rPr>
                <w:rStyle w:val="normaltextrun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08BA2" w14:textId="12142D00" w:rsidR="00D73586" w:rsidRPr="00E333D8" w:rsidRDefault="00D73586" w:rsidP="00D73586">
            <w:pPr>
              <w:pStyle w:val="Tabletext"/>
              <w:rPr>
                <w:lang w:val="pt-BR"/>
              </w:rPr>
            </w:pPr>
            <w:r w:rsidRPr="00D73586">
              <w:rPr>
                <w:rStyle w:val="normaltextrun"/>
                <w:lang w:val="pt-BR"/>
              </w:rPr>
              <w:t>Detalhamento inicial da idealização do software</w:t>
            </w:r>
            <w:r w:rsidRPr="00D73586">
              <w:rPr>
                <w:rStyle w:val="eop"/>
                <w:lang w:val="pt-BR"/>
              </w:rPr>
              <w:t> 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98ED5" w14:textId="3BD443F7" w:rsidR="00D73586" w:rsidRPr="00E333D8" w:rsidRDefault="00D73586" w:rsidP="00D73586">
            <w:pPr>
              <w:pStyle w:val="Tabletext"/>
              <w:rPr>
                <w:lang w:val="pt-BR"/>
              </w:rPr>
            </w:pPr>
            <w:r w:rsidRPr="00D73586">
              <w:rPr>
                <w:rStyle w:val="normaltextrun"/>
                <w:lang w:val="pt-BR"/>
              </w:rPr>
              <w:t>Mota</w:t>
            </w:r>
            <w:r>
              <w:rPr>
                <w:rStyle w:val="normaltextrun"/>
                <w:lang w:val="pt-BR"/>
              </w:rPr>
              <w:t>.</w:t>
            </w:r>
            <w:r w:rsidRPr="00D73586">
              <w:rPr>
                <w:rStyle w:val="normaltextrun"/>
                <w:lang w:val="pt-BR"/>
              </w:rPr>
              <w:t xml:space="preserve"> Lucas</w:t>
            </w:r>
            <w:r>
              <w:rPr>
                <w:rStyle w:val="normaltextrun"/>
                <w:lang w:val="pt-BR"/>
              </w:rPr>
              <w:t xml:space="preserve">, </w:t>
            </w:r>
            <w:r w:rsidRPr="00D73586">
              <w:rPr>
                <w:rStyle w:val="normaltextrun"/>
                <w:lang w:val="pt-BR"/>
              </w:rPr>
              <w:t>Negreiros</w:t>
            </w:r>
            <w:r>
              <w:rPr>
                <w:rStyle w:val="normaltextrun"/>
                <w:lang w:val="pt-BR"/>
              </w:rPr>
              <w:t>.</w:t>
            </w:r>
            <w:r w:rsidRPr="00D73586">
              <w:rPr>
                <w:rStyle w:val="normaltextrun"/>
                <w:lang w:val="pt-BR"/>
              </w:rPr>
              <w:t xml:space="preserve"> João</w:t>
            </w:r>
            <w:r>
              <w:rPr>
                <w:rStyle w:val="normaltextrun"/>
                <w:lang w:val="pt-BR"/>
              </w:rPr>
              <w:t xml:space="preserve">, </w:t>
            </w:r>
            <w:r w:rsidRPr="00D73586">
              <w:rPr>
                <w:rStyle w:val="normaltextrun"/>
                <w:lang w:val="pt-BR"/>
              </w:rPr>
              <w:t>Souza</w:t>
            </w:r>
            <w:r>
              <w:rPr>
                <w:rStyle w:val="normaltextrun"/>
                <w:lang w:val="pt-BR"/>
              </w:rPr>
              <w:t>.</w:t>
            </w:r>
            <w:r w:rsidRPr="00D73586">
              <w:rPr>
                <w:rStyle w:val="normaltextrun"/>
                <w:lang w:val="pt-BR"/>
              </w:rPr>
              <w:t xml:space="preserve"> Felipe</w:t>
            </w:r>
            <w:r>
              <w:rPr>
                <w:rStyle w:val="normaltextrun"/>
                <w:lang w:val="pt-BR"/>
              </w:rPr>
              <w:t xml:space="preserve">, </w:t>
            </w:r>
            <w:r w:rsidRPr="00D73586">
              <w:rPr>
                <w:rStyle w:val="normaltextrun"/>
              </w:rPr>
              <w:t>Tonon</w:t>
            </w:r>
            <w:r>
              <w:rPr>
                <w:rStyle w:val="normaltextrun"/>
              </w:rPr>
              <w:t>.</w:t>
            </w:r>
            <w:r w:rsidRPr="00D73586">
              <w:rPr>
                <w:rStyle w:val="normaltextrun"/>
              </w:rPr>
              <w:t xml:space="preserve"> Letticia</w:t>
            </w:r>
          </w:p>
        </w:tc>
      </w:tr>
      <w:tr w:rsidR="00D73586" w:rsidRPr="00E333D8" w14:paraId="535B8DC7" w14:textId="77777777" w:rsidTr="00D7358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48A73" w14:textId="602FAEF3" w:rsidR="00D73586" w:rsidRPr="00E333D8" w:rsidRDefault="00D73586" w:rsidP="00D73586">
            <w:pPr>
              <w:pStyle w:val="Tabletext"/>
              <w:rPr>
                <w:lang w:val="pt-BR"/>
              </w:rPr>
            </w:pPr>
            <w:r>
              <w:rPr>
                <w:rStyle w:val="normaltextrun"/>
              </w:rPr>
              <w:t>25/09/2023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02470" w14:textId="0FD29050" w:rsidR="00D73586" w:rsidRPr="00E333D8" w:rsidRDefault="00D73586" w:rsidP="00D73586">
            <w:pPr>
              <w:pStyle w:val="Tabletext"/>
              <w:rPr>
                <w:lang w:val="pt-BR"/>
              </w:rPr>
            </w:pPr>
            <w:r>
              <w:rPr>
                <w:rStyle w:val="normaltextrun"/>
              </w:rPr>
              <w:t>2.0</w:t>
            </w:r>
            <w:r>
              <w:rPr>
                <w:rStyle w:val="eop"/>
              </w:rPr>
              <w:t> 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29B2E" w14:textId="117F6905" w:rsidR="00D73586" w:rsidRPr="00D73586" w:rsidRDefault="00D73586" w:rsidP="00D73586">
            <w:pPr>
              <w:pStyle w:val="Tabletext"/>
              <w:rPr>
                <w:lang w:val="pt-BR"/>
              </w:rPr>
            </w:pPr>
            <w:r w:rsidRPr="00D73586">
              <w:rPr>
                <w:rStyle w:val="normaltextrun"/>
                <w:lang w:val="pt-BR"/>
              </w:rPr>
              <w:t>Detalhamento mais aprofundado do software, levando em consideração outras etapas realizadas, como o estudo de viabilidade, levantamento de requisitos e a validação dos mesmos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7F9EC" w14:textId="0F0DF823" w:rsidR="00D73586" w:rsidRPr="00D73586" w:rsidRDefault="00D73586" w:rsidP="00D73586">
            <w:pPr>
              <w:pStyle w:val="Tabletext"/>
            </w:pPr>
            <w:r w:rsidRPr="00D73586">
              <w:rPr>
                <w:rStyle w:val="normaltextrun"/>
                <w:lang w:val="pt-BR"/>
              </w:rPr>
              <w:t>Mota</w:t>
            </w:r>
            <w:r>
              <w:rPr>
                <w:rStyle w:val="normaltextrun"/>
                <w:lang w:val="pt-BR"/>
              </w:rPr>
              <w:t>.</w:t>
            </w:r>
            <w:r w:rsidRPr="00D73586">
              <w:rPr>
                <w:rStyle w:val="normaltextrun"/>
                <w:lang w:val="pt-BR"/>
              </w:rPr>
              <w:t xml:space="preserve"> Lucas</w:t>
            </w:r>
            <w:r>
              <w:rPr>
                <w:rStyle w:val="normaltextrun"/>
                <w:lang w:val="pt-BR"/>
              </w:rPr>
              <w:t xml:space="preserve">, </w:t>
            </w:r>
            <w:r w:rsidRPr="00D73586">
              <w:rPr>
                <w:rStyle w:val="normaltextrun"/>
                <w:lang w:val="pt-BR"/>
              </w:rPr>
              <w:t>Negreiros</w:t>
            </w:r>
            <w:r>
              <w:rPr>
                <w:rStyle w:val="normaltextrun"/>
                <w:lang w:val="pt-BR"/>
              </w:rPr>
              <w:t>.</w:t>
            </w:r>
            <w:r w:rsidRPr="00D73586">
              <w:rPr>
                <w:rStyle w:val="normaltextrun"/>
                <w:lang w:val="pt-BR"/>
              </w:rPr>
              <w:t xml:space="preserve"> João</w:t>
            </w:r>
            <w:r>
              <w:rPr>
                <w:rStyle w:val="normaltextrun"/>
                <w:lang w:val="pt-BR"/>
              </w:rPr>
              <w:t xml:space="preserve">, </w:t>
            </w:r>
            <w:r w:rsidRPr="00D73586">
              <w:rPr>
                <w:rStyle w:val="normaltextrun"/>
                <w:lang w:val="pt-BR"/>
              </w:rPr>
              <w:t>Souza</w:t>
            </w:r>
            <w:r>
              <w:rPr>
                <w:rStyle w:val="normaltextrun"/>
                <w:lang w:val="pt-BR"/>
              </w:rPr>
              <w:t>.</w:t>
            </w:r>
            <w:r w:rsidRPr="00D73586">
              <w:rPr>
                <w:rStyle w:val="normaltextrun"/>
                <w:lang w:val="pt-BR"/>
              </w:rPr>
              <w:t xml:space="preserve"> Felipe</w:t>
            </w:r>
            <w:r>
              <w:rPr>
                <w:rStyle w:val="normaltextrun"/>
                <w:lang w:val="pt-BR"/>
              </w:rPr>
              <w:t xml:space="preserve">, </w:t>
            </w:r>
            <w:r w:rsidRPr="00D73586">
              <w:rPr>
                <w:rStyle w:val="normaltextrun"/>
              </w:rPr>
              <w:t>Tonon</w:t>
            </w:r>
            <w:r>
              <w:rPr>
                <w:rStyle w:val="normaltextrun"/>
              </w:rPr>
              <w:t>.</w:t>
            </w:r>
            <w:r w:rsidRPr="00D73586">
              <w:rPr>
                <w:rStyle w:val="normaltextrun"/>
              </w:rPr>
              <w:t xml:space="preserve"> Letticia</w:t>
            </w:r>
          </w:p>
        </w:tc>
      </w:tr>
      <w:tr w:rsidR="00DD232E" w:rsidRPr="00E333D8" w14:paraId="1B40167B" w14:textId="77777777" w:rsidTr="00D7358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AEA39" w14:textId="77777777" w:rsidR="00DD232E" w:rsidRPr="00E333D8" w:rsidRDefault="00DD232E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8923C" w14:textId="77777777" w:rsidR="00DD232E" w:rsidRPr="00E333D8" w:rsidRDefault="00DD232E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EAF48" w14:textId="77777777" w:rsidR="00DD232E" w:rsidRPr="00E333D8" w:rsidRDefault="00DD232E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752CC" w14:textId="77777777" w:rsidR="00DD232E" w:rsidRPr="00E333D8" w:rsidRDefault="00DD232E">
            <w:pPr>
              <w:pStyle w:val="Tabletext"/>
              <w:rPr>
                <w:lang w:val="pt-BR"/>
              </w:rPr>
            </w:pPr>
          </w:p>
        </w:tc>
      </w:tr>
      <w:tr w:rsidR="00DD232E" w:rsidRPr="00E333D8" w14:paraId="55D09657" w14:textId="77777777" w:rsidTr="00D7358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B3345" w14:textId="77777777" w:rsidR="00DD232E" w:rsidRPr="00E333D8" w:rsidRDefault="00DD232E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A9597" w14:textId="77777777" w:rsidR="00DD232E" w:rsidRPr="00E333D8" w:rsidRDefault="00DD232E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A98C2E" w14:textId="77777777" w:rsidR="00DD232E" w:rsidRPr="00E333D8" w:rsidRDefault="00DD232E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3C81B" w14:textId="77777777" w:rsidR="00DD232E" w:rsidRPr="00E333D8" w:rsidRDefault="00DD232E">
            <w:pPr>
              <w:pStyle w:val="Tabletext"/>
              <w:rPr>
                <w:lang w:val="pt-BR"/>
              </w:rPr>
            </w:pPr>
          </w:p>
        </w:tc>
      </w:tr>
    </w:tbl>
    <w:p w14:paraId="3E245BFA" w14:textId="77777777" w:rsidR="00DD232E" w:rsidRPr="00E333D8" w:rsidRDefault="00DD232E">
      <w:pPr>
        <w:rPr>
          <w:lang w:val="pt-BR"/>
        </w:rPr>
      </w:pPr>
    </w:p>
    <w:p w14:paraId="13E94D88" w14:textId="77777777" w:rsidR="00DD232E" w:rsidRPr="00E333D8" w:rsidRDefault="009C4C6F">
      <w:pPr>
        <w:pStyle w:val="Ttulo"/>
        <w:rPr>
          <w:lang w:val="pt-BR"/>
        </w:rPr>
      </w:pPr>
      <w:r w:rsidRPr="00E333D8">
        <w:rPr>
          <w:lang w:val="pt-BR"/>
        </w:rPr>
        <w:br w:type="page"/>
      </w:r>
      <w:r w:rsidRPr="00E333D8">
        <w:rPr>
          <w:lang w:val="pt-BR"/>
        </w:rPr>
        <w:lastRenderedPageBreak/>
        <w:t>Índice Analítico</w:t>
      </w:r>
    </w:p>
    <w:p w14:paraId="7850075C" w14:textId="77777777" w:rsidR="001C310F" w:rsidRDefault="009C4C6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333D8">
        <w:rPr>
          <w:lang w:val="pt-BR"/>
        </w:rPr>
        <w:fldChar w:fldCharType="begin"/>
      </w:r>
      <w:r w:rsidRPr="00E333D8">
        <w:rPr>
          <w:lang w:val="pt-BR"/>
        </w:rPr>
        <w:instrText xml:space="preserve"> TOC \o "1-3" </w:instrText>
      </w:r>
      <w:r w:rsidRPr="00E333D8">
        <w:rPr>
          <w:lang w:val="pt-BR"/>
        </w:rPr>
        <w:fldChar w:fldCharType="separate"/>
      </w:r>
      <w:r w:rsidR="001C310F" w:rsidRPr="004C5578">
        <w:rPr>
          <w:noProof/>
          <w:lang w:val="pt-BR"/>
        </w:rPr>
        <w:t>1.</w:t>
      </w:r>
      <w:r w:rsidR="001C310F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1C310F" w:rsidRPr="004C5578">
        <w:rPr>
          <w:noProof/>
          <w:lang w:val="pt-BR"/>
        </w:rPr>
        <w:t>Introdução</w:t>
      </w:r>
      <w:r w:rsidR="001C310F">
        <w:rPr>
          <w:noProof/>
        </w:rPr>
        <w:tab/>
      </w:r>
      <w:r w:rsidR="001C310F">
        <w:rPr>
          <w:noProof/>
        </w:rPr>
        <w:fldChar w:fldCharType="begin"/>
      </w:r>
      <w:r w:rsidR="001C310F">
        <w:rPr>
          <w:noProof/>
        </w:rPr>
        <w:instrText xml:space="preserve"> PAGEREF _Toc33951783 \h </w:instrText>
      </w:r>
      <w:r w:rsidR="001C310F">
        <w:rPr>
          <w:noProof/>
        </w:rPr>
      </w:r>
      <w:r w:rsidR="001C310F">
        <w:rPr>
          <w:noProof/>
        </w:rPr>
        <w:fldChar w:fldCharType="separate"/>
      </w:r>
      <w:r w:rsidR="001C310F">
        <w:rPr>
          <w:noProof/>
        </w:rPr>
        <w:t>4</w:t>
      </w:r>
      <w:r w:rsidR="001C310F">
        <w:rPr>
          <w:noProof/>
        </w:rPr>
        <w:fldChar w:fldCharType="end"/>
      </w:r>
    </w:p>
    <w:p w14:paraId="31375407" w14:textId="77777777" w:rsidR="001C310F" w:rsidRDefault="001C310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C5578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C5578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_Toc33951784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9F50E8" w14:textId="77777777" w:rsidR="001C310F" w:rsidRDefault="001C310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C5578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C5578">
        <w:rPr>
          <w:noProof/>
          <w:lang w:val="pt-BR"/>
        </w:rPr>
        <w:t>Posicionamento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_Toc33951785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EFAF3F" w14:textId="77777777" w:rsidR="001C310F" w:rsidRDefault="001C310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C5578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C5578">
        <w:rPr>
          <w:noProof/>
          <w:lang w:val="pt-BR"/>
        </w:rPr>
        <w:t>Descrição do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_Toc33951786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22CAFF" w14:textId="77777777" w:rsidR="001C310F" w:rsidRDefault="001C310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C5578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C5578">
        <w:rPr>
          <w:noProof/>
          <w:lang w:val="pt-BR"/>
        </w:rPr>
        <w:t>Sentença de Posição do Produto</w:t>
      </w:r>
      <w:r w:rsidRPr="00D73586">
        <w:rPr>
          <w:noProof/>
          <w:lang w:val="pt-BR"/>
        </w:rPr>
        <w:tab/>
      </w:r>
      <w:r>
        <w:rPr>
          <w:noProof/>
        </w:rPr>
        <w:fldChar w:fldCharType="begin"/>
      </w:r>
      <w:r w:rsidRPr="00D73586">
        <w:rPr>
          <w:noProof/>
          <w:lang w:val="pt-BR"/>
        </w:rPr>
        <w:instrText xml:space="preserve"> PAGEREF _Toc33951787 \h </w:instrText>
      </w:r>
      <w:r>
        <w:rPr>
          <w:noProof/>
        </w:rPr>
      </w:r>
      <w:r>
        <w:rPr>
          <w:noProof/>
        </w:rPr>
        <w:fldChar w:fldCharType="separate"/>
      </w:r>
      <w:r w:rsidRPr="00D73586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43D25A93" w14:textId="77777777" w:rsidR="001C310F" w:rsidRDefault="001C310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C5578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C5578">
        <w:rPr>
          <w:noProof/>
          <w:lang w:val="pt-BR"/>
        </w:rPr>
        <w:t>Descrições dos Envolvidos e Usuários</w:t>
      </w:r>
      <w:r w:rsidRPr="00D73586">
        <w:rPr>
          <w:noProof/>
          <w:lang w:val="pt-BR"/>
        </w:rPr>
        <w:tab/>
      </w:r>
      <w:r>
        <w:rPr>
          <w:noProof/>
        </w:rPr>
        <w:fldChar w:fldCharType="begin"/>
      </w:r>
      <w:r w:rsidRPr="00D73586">
        <w:rPr>
          <w:noProof/>
          <w:lang w:val="pt-BR"/>
        </w:rPr>
        <w:instrText xml:space="preserve"> PAGEREF _Toc33951788 \h </w:instrText>
      </w:r>
      <w:r>
        <w:rPr>
          <w:noProof/>
        </w:rPr>
      </w:r>
      <w:r>
        <w:rPr>
          <w:noProof/>
        </w:rPr>
        <w:fldChar w:fldCharType="separate"/>
      </w:r>
      <w:r w:rsidRPr="00D73586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77E98D3E" w14:textId="77777777" w:rsidR="001C310F" w:rsidRDefault="001C310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C5578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C5578">
        <w:rPr>
          <w:noProof/>
          <w:lang w:val="pt-BR"/>
        </w:rPr>
        <w:t>Resumo dos Envolvidos</w:t>
      </w:r>
      <w:r w:rsidRPr="00D73586">
        <w:rPr>
          <w:noProof/>
          <w:lang w:val="pt-BR"/>
        </w:rPr>
        <w:tab/>
      </w:r>
      <w:r>
        <w:rPr>
          <w:noProof/>
        </w:rPr>
        <w:fldChar w:fldCharType="begin"/>
      </w:r>
      <w:r w:rsidRPr="00D73586">
        <w:rPr>
          <w:noProof/>
          <w:lang w:val="pt-BR"/>
        </w:rPr>
        <w:instrText xml:space="preserve"> PAGEREF _Toc33951789 \h </w:instrText>
      </w:r>
      <w:r>
        <w:rPr>
          <w:noProof/>
        </w:rPr>
      </w:r>
      <w:r>
        <w:rPr>
          <w:noProof/>
        </w:rPr>
        <w:fldChar w:fldCharType="separate"/>
      </w:r>
      <w:r w:rsidRPr="00D73586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55DC8D8A" w14:textId="77777777" w:rsidR="001C310F" w:rsidRDefault="001C310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C5578">
        <w:rPr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C5578">
        <w:rPr>
          <w:noProof/>
          <w:lang w:val="pt-BR"/>
        </w:rPr>
        <w:t>Resumo dos Usuários</w:t>
      </w:r>
      <w:r w:rsidRPr="00D73586">
        <w:rPr>
          <w:noProof/>
          <w:lang w:val="pt-BR"/>
        </w:rPr>
        <w:tab/>
      </w:r>
      <w:r>
        <w:rPr>
          <w:noProof/>
        </w:rPr>
        <w:fldChar w:fldCharType="begin"/>
      </w:r>
      <w:r w:rsidRPr="00D73586">
        <w:rPr>
          <w:noProof/>
          <w:lang w:val="pt-BR"/>
        </w:rPr>
        <w:instrText xml:space="preserve"> PAGEREF _Toc33951790 \h </w:instrText>
      </w:r>
      <w:r>
        <w:rPr>
          <w:noProof/>
        </w:rPr>
      </w:r>
      <w:r>
        <w:rPr>
          <w:noProof/>
        </w:rPr>
        <w:fldChar w:fldCharType="separate"/>
      </w:r>
      <w:r w:rsidRPr="00D73586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092ED774" w14:textId="77777777" w:rsidR="001C310F" w:rsidRDefault="001C310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C5578">
        <w:rPr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C5578">
        <w:rPr>
          <w:noProof/>
          <w:lang w:val="pt-BR"/>
        </w:rPr>
        <w:t>Ambiente do Usuário</w:t>
      </w:r>
      <w:r w:rsidRPr="00D73586">
        <w:rPr>
          <w:noProof/>
          <w:lang w:val="pt-BR"/>
        </w:rPr>
        <w:tab/>
      </w:r>
      <w:r>
        <w:rPr>
          <w:noProof/>
        </w:rPr>
        <w:fldChar w:fldCharType="begin"/>
      </w:r>
      <w:r w:rsidRPr="00D73586">
        <w:rPr>
          <w:noProof/>
          <w:lang w:val="pt-BR"/>
        </w:rPr>
        <w:instrText xml:space="preserve"> PAGEREF _Toc33951791 \h </w:instrText>
      </w:r>
      <w:r>
        <w:rPr>
          <w:noProof/>
        </w:rPr>
      </w:r>
      <w:r>
        <w:rPr>
          <w:noProof/>
        </w:rPr>
        <w:fldChar w:fldCharType="separate"/>
      </w:r>
      <w:r w:rsidRPr="00D73586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650C3B54" w14:textId="77777777" w:rsidR="001C310F" w:rsidRDefault="001C310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C5578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C5578">
        <w:rPr>
          <w:noProof/>
          <w:lang w:val="pt-BR"/>
        </w:rPr>
        <w:t>Visão Geral do Produto</w:t>
      </w:r>
      <w:r w:rsidRPr="00D73586">
        <w:rPr>
          <w:noProof/>
          <w:lang w:val="pt-BR"/>
        </w:rPr>
        <w:tab/>
      </w:r>
      <w:r>
        <w:rPr>
          <w:noProof/>
        </w:rPr>
        <w:fldChar w:fldCharType="begin"/>
      </w:r>
      <w:r w:rsidRPr="00D73586">
        <w:rPr>
          <w:noProof/>
          <w:lang w:val="pt-BR"/>
        </w:rPr>
        <w:instrText xml:space="preserve"> PAGEREF _Toc33951792 \h </w:instrText>
      </w:r>
      <w:r>
        <w:rPr>
          <w:noProof/>
        </w:rPr>
      </w:r>
      <w:r>
        <w:rPr>
          <w:noProof/>
        </w:rPr>
        <w:fldChar w:fldCharType="separate"/>
      </w:r>
      <w:r w:rsidRPr="00D73586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214CFC94" w14:textId="77777777" w:rsidR="001C310F" w:rsidRDefault="001C310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C5578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C5578">
        <w:rPr>
          <w:noProof/>
          <w:lang w:val="pt-BR"/>
        </w:rPr>
        <w:t>Perspectiva do Produto</w:t>
      </w:r>
      <w:r w:rsidRPr="00D73586">
        <w:rPr>
          <w:noProof/>
          <w:lang w:val="pt-BR"/>
        </w:rPr>
        <w:tab/>
      </w:r>
      <w:r>
        <w:rPr>
          <w:noProof/>
        </w:rPr>
        <w:fldChar w:fldCharType="begin"/>
      </w:r>
      <w:r w:rsidRPr="00D73586">
        <w:rPr>
          <w:noProof/>
          <w:lang w:val="pt-BR"/>
        </w:rPr>
        <w:instrText xml:space="preserve"> PAGEREF _Toc33951793 \h </w:instrText>
      </w:r>
      <w:r>
        <w:rPr>
          <w:noProof/>
        </w:rPr>
      </w:r>
      <w:r>
        <w:rPr>
          <w:noProof/>
        </w:rPr>
        <w:fldChar w:fldCharType="separate"/>
      </w:r>
      <w:r w:rsidRPr="00D73586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2182854C" w14:textId="77777777" w:rsidR="001C310F" w:rsidRDefault="001C310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C5578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C5578">
        <w:rPr>
          <w:noProof/>
          <w:lang w:val="pt-BR"/>
        </w:rPr>
        <w:t>Outros Requisitos do Produto</w:t>
      </w:r>
      <w:r w:rsidRPr="00D73586">
        <w:rPr>
          <w:noProof/>
          <w:lang w:val="pt-BR"/>
        </w:rPr>
        <w:tab/>
      </w:r>
      <w:r>
        <w:rPr>
          <w:noProof/>
        </w:rPr>
        <w:fldChar w:fldCharType="begin"/>
      </w:r>
      <w:r w:rsidRPr="00D73586">
        <w:rPr>
          <w:noProof/>
          <w:lang w:val="pt-BR"/>
        </w:rPr>
        <w:instrText xml:space="preserve"> PAGEREF _Toc33951794 \h </w:instrText>
      </w:r>
      <w:r>
        <w:rPr>
          <w:noProof/>
        </w:rPr>
      </w:r>
      <w:r>
        <w:rPr>
          <w:noProof/>
        </w:rPr>
        <w:fldChar w:fldCharType="separate"/>
      </w:r>
      <w:r w:rsidRPr="00D73586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27406BAF" w14:textId="77777777" w:rsidR="00DD232E" w:rsidRPr="00E333D8" w:rsidRDefault="009C4C6F">
      <w:pPr>
        <w:pStyle w:val="Ttulo"/>
        <w:rPr>
          <w:lang w:val="pt-BR"/>
        </w:rPr>
      </w:pPr>
      <w:r w:rsidRPr="00E333D8">
        <w:rPr>
          <w:lang w:val="pt-BR"/>
        </w:rPr>
        <w:fldChar w:fldCharType="end"/>
      </w:r>
      <w:r w:rsidRPr="00E333D8">
        <w:rPr>
          <w:lang w:val="pt-BR"/>
        </w:rPr>
        <w:br w:type="page"/>
      </w:r>
      <w:r w:rsidR="00E333D8">
        <w:rPr>
          <w:lang w:val="pt-BR"/>
        </w:rPr>
        <w:lastRenderedPageBreak/>
        <w:t>Documento de Visão</w:t>
      </w:r>
    </w:p>
    <w:p w14:paraId="6D6FDF74" w14:textId="77777777" w:rsidR="00DD232E" w:rsidRPr="00960FBD" w:rsidRDefault="009C4C6F" w:rsidP="00E333D8">
      <w:pPr>
        <w:pStyle w:val="Ttulo1"/>
        <w:ind w:left="284" w:hanging="284"/>
        <w:jc w:val="both"/>
        <w:rPr>
          <w:sz w:val="20"/>
          <w:szCs w:val="20"/>
          <w:lang w:val="pt-BR"/>
        </w:rPr>
      </w:pPr>
      <w:bookmarkStart w:id="0" w:name="_Toc512930904"/>
      <w:bookmarkStart w:id="1" w:name="_Toc456600917"/>
      <w:bookmarkStart w:id="2" w:name="_Toc456598586"/>
      <w:bookmarkStart w:id="3" w:name="_Toc33951783"/>
      <w:bookmarkStart w:id="4" w:name="_Toc452813577"/>
      <w:bookmarkStart w:id="5" w:name="_Toc436203377"/>
      <w:r w:rsidRPr="00960FBD">
        <w:rPr>
          <w:sz w:val="20"/>
          <w:szCs w:val="20"/>
          <w:lang w:val="pt-BR"/>
        </w:rPr>
        <w:t>Introdução</w:t>
      </w:r>
      <w:bookmarkEnd w:id="0"/>
      <w:bookmarkEnd w:id="1"/>
      <w:bookmarkEnd w:id="2"/>
      <w:bookmarkEnd w:id="3"/>
    </w:p>
    <w:p w14:paraId="4C5F80AE" w14:textId="0E3DB1F4" w:rsidR="00255947" w:rsidRPr="00960FBD" w:rsidRDefault="00255947" w:rsidP="00255947">
      <w:pPr>
        <w:pStyle w:val="Corpodetexto"/>
        <w:ind w:left="0"/>
        <w:rPr>
          <w:lang w:val="pt-BR"/>
        </w:rPr>
      </w:pPr>
      <w:r w:rsidRPr="00960FBD">
        <w:rPr>
          <w:lang w:val="pt-BR"/>
        </w:rPr>
        <w:t>Este documento visa proporcionar uma visão abrangente do projeto de software intitulado "Nossa Via". Trata-se de uma aplicação web que será desenvolvida com o propósito de informar sobre questões relacionadas às vias públicas na região de São Paulo. As informações apresentadas neste documento são fornecidas de forma concisa e acessível a fim de garantir uma compreensão geral por parte de todos os interessados, ele enfoca os recursos de que os envolvidos e usuários-alvo precisam e mostrará o porquê essas necessidades. Além disso, este documento abordará a concepção do sistema, juntamente com os atributos essenciais que são necessários para uma compreensão completa do software sendo baseado nas especificações suplementares</w:t>
      </w:r>
      <w:r w:rsidR="00C051C2" w:rsidRPr="00960FBD">
        <w:rPr>
          <w:lang w:val="pt-BR"/>
        </w:rPr>
        <w:t>, no levantamento de requisitos, validação dos mesmos</w:t>
      </w:r>
      <w:r w:rsidRPr="00960FBD">
        <w:rPr>
          <w:lang w:val="pt-BR"/>
        </w:rPr>
        <w:t xml:space="preserve"> e d</w:t>
      </w:r>
      <w:r w:rsidR="00C051C2" w:rsidRPr="00960FBD">
        <w:rPr>
          <w:lang w:val="pt-BR"/>
        </w:rPr>
        <w:t>o</w:t>
      </w:r>
      <w:r w:rsidRPr="00960FBD">
        <w:rPr>
          <w:lang w:val="pt-BR"/>
        </w:rPr>
        <w:t xml:space="preserve"> caso de uso.</w:t>
      </w:r>
    </w:p>
    <w:p w14:paraId="71B56450" w14:textId="77777777" w:rsidR="00DD232E" w:rsidRPr="00960FBD" w:rsidRDefault="009C4C6F" w:rsidP="00E333D8">
      <w:pPr>
        <w:pStyle w:val="Ttulo2"/>
        <w:jc w:val="both"/>
        <w:rPr>
          <w:lang w:val="pt-BR"/>
        </w:rPr>
      </w:pPr>
      <w:bookmarkStart w:id="6" w:name="_Toc512930905"/>
      <w:bookmarkStart w:id="7" w:name="_Toc456600921"/>
      <w:bookmarkStart w:id="8" w:name="_Toc456598590"/>
      <w:bookmarkStart w:id="9" w:name="_Toc33951784"/>
      <w:r w:rsidRPr="00960FBD">
        <w:rPr>
          <w:lang w:val="pt-BR"/>
        </w:rPr>
        <w:t>Referências</w:t>
      </w:r>
      <w:bookmarkEnd w:id="6"/>
      <w:bookmarkEnd w:id="7"/>
      <w:bookmarkEnd w:id="8"/>
      <w:bookmarkEnd w:id="9"/>
    </w:p>
    <w:p w14:paraId="56D64EA4" w14:textId="637D176A" w:rsidR="00DD232E" w:rsidRPr="00960FBD" w:rsidRDefault="00C051C2" w:rsidP="00036A82">
      <w:pPr>
        <w:pStyle w:val="InfoBlue"/>
        <w:rPr>
          <w:color w:val="auto"/>
        </w:rPr>
      </w:pPr>
      <w:r w:rsidRPr="00960FBD">
        <w:rPr>
          <w:color w:val="auto"/>
        </w:rPr>
        <w:t>Em Desenvolvimento</w:t>
      </w:r>
    </w:p>
    <w:p w14:paraId="7693D3E6" w14:textId="7B494C8F" w:rsidR="00DD232E" w:rsidRPr="00960FBD" w:rsidRDefault="009C4C6F" w:rsidP="00E333D8">
      <w:pPr>
        <w:pStyle w:val="Ttulo1"/>
        <w:ind w:left="284" w:hanging="284"/>
        <w:jc w:val="both"/>
        <w:rPr>
          <w:sz w:val="20"/>
          <w:szCs w:val="20"/>
          <w:lang w:val="pt-BR"/>
        </w:rPr>
      </w:pPr>
      <w:bookmarkStart w:id="10" w:name="_Toc512930906"/>
      <w:bookmarkStart w:id="11" w:name="_Toc33951785"/>
      <w:r w:rsidRPr="00960FBD">
        <w:rPr>
          <w:sz w:val="20"/>
          <w:szCs w:val="20"/>
          <w:lang w:val="pt-BR"/>
        </w:rPr>
        <w:t>Posicionamento</w:t>
      </w:r>
      <w:bookmarkEnd w:id="4"/>
      <w:bookmarkEnd w:id="5"/>
      <w:bookmarkEnd w:id="10"/>
      <w:bookmarkEnd w:id="11"/>
    </w:p>
    <w:p w14:paraId="20351518" w14:textId="77777777" w:rsidR="00DD232E" w:rsidRPr="00960FBD" w:rsidRDefault="009C4C6F" w:rsidP="00E333D8">
      <w:pPr>
        <w:pStyle w:val="Ttulo2"/>
        <w:jc w:val="both"/>
        <w:rPr>
          <w:lang w:val="pt-BR"/>
        </w:rPr>
      </w:pPr>
      <w:bookmarkStart w:id="12" w:name="_Toc512930907"/>
      <w:bookmarkStart w:id="13" w:name="_Toc452813579"/>
      <w:bookmarkStart w:id="14" w:name="_Toc436203379"/>
      <w:bookmarkStart w:id="15" w:name="_Toc33951786"/>
      <w:r w:rsidRPr="00960FBD">
        <w:rPr>
          <w:lang w:val="pt-BR"/>
        </w:rPr>
        <w:t>Descrição do Problema</w:t>
      </w:r>
      <w:bookmarkEnd w:id="12"/>
      <w:bookmarkEnd w:id="13"/>
      <w:bookmarkEnd w:id="14"/>
      <w:bookmarkEnd w:id="15"/>
    </w:p>
    <w:p w14:paraId="2F76FAFC" w14:textId="4E83487F" w:rsidR="00DD232E" w:rsidRPr="00960FBD" w:rsidRDefault="00036A82" w:rsidP="00036A82">
      <w:pPr>
        <w:pStyle w:val="InfoBlue"/>
        <w:rPr>
          <w:color w:val="auto"/>
        </w:rPr>
      </w:pPr>
      <w:r w:rsidRPr="00960FBD">
        <w:rPr>
          <w:color w:val="auto"/>
        </w:rPr>
        <w:t>Segue descrição do problema que pretendemos resolver no projeto: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960FBD" w:rsidRPr="00E63C9A" w14:paraId="63DE92E3" w14:textId="77777777" w:rsidTr="0B6BE37C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0287510B" w14:textId="77777777" w:rsidR="00DD232E" w:rsidRPr="00960FBD" w:rsidRDefault="009C4C6F" w:rsidP="00E333D8">
            <w:pPr>
              <w:pStyle w:val="Corpodetexto"/>
              <w:keepNext/>
              <w:ind w:left="72"/>
              <w:jc w:val="both"/>
              <w:rPr>
                <w:lang w:val="pt-BR"/>
              </w:rPr>
            </w:pPr>
            <w:r w:rsidRPr="00960FBD">
              <w:rPr>
                <w:lang w:val="pt-BR"/>
              </w:rPr>
              <w:t>O problema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1C3CCF04" w14:textId="0F69AB8F" w:rsidR="00DD232E" w:rsidRPr="00960FBD" w:rsidRDefault="009A0740" w:rsidP="00036A82">
            <w:pPr>
              <w:pStyle w:val="InfoBlue"/>
              <w:rPr>
                <w:color w:val="auto"/>
              </w:rPr>
            </w:pPr>
            <w:r w:rsidRPr="00960FBD">
              <w:rPr>
                <w:color w:val="auto"/>
              </w:rPr>
              <w:t>O problema é a falta de visibilidade dos problemas nas vias públicas da cidade de São Paulo, o que inclui problemas como buracos, sinalização inadequada e iluminação deficiente.</w:t>
            </w:r>
          </w:p>
        </w:tc>
      </w:tr>
      <w:tr w:rsidR="00960FBD" w:rsidRPr="00E63C9A" w14:paraId="377DEB0F" w14:textId="77777777" w:rsidTr="0B6BE37C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6CB5F56A" w14:textId="77777777" w:rsidR="00DD232E" w:rsidRPr="00960FBD" w:rsidRDefault="005B5695" w:rsidP="00E333D8">
            <w:pPr>
              <w:pStyle w:val="Corpodetexto"/>
              <w:keepNext/>
              <w:ind w:left="72"/>
              <w:jc w:val="both"/>
              <w:rPr>
                <w:lang w:val="pt-BR"/>
              </w:rPr>
            </w:pPr>
            <w:r w:rsidRPr="00960FBD">
              <w:rPr>
                <w:lang w:val="pt-BR"/>
              </w:rPr>
              <w:t>A</w:t>
            </w:r>
            <w:r w:rsidR="009C4C6F" w:rsidRPr="00960FBD">
              <w:rPr>
                <w:lang w:val="pt-BR"/>
              </w:rPr>
              <w:t>feta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1B94D361" w14:textId="4C6A7E19" w:rsidR="00DD232E" w:rsidRPr="00960FBD" w:rsidRDefault="009A0740" w:rsidP="00036A82">
            <w:pPr>
              <w:pStyle w:val="InfoBlue"/>
              <w:rPr>
                <w:color w:val="auto"/>
              </w:rPr>
            </w:pPr>
            <w:r w:rsidRPr="00960FBD">
              <w:rPr>
                <w:color w:val="auto"/>
              </w:rPr>
              <w:t>O problema tem impacto direto sobre os residentes de São Paulo, que enfrentam desafios relacionados à mobilidade urbana e à qualidade de vida. Adicionalmente, pode representar um desafio para as autoridades encarregadas da manutenção das vias públicas, que podem ter dificuldades em identificar e priorizar problemas de maneira eficaz. A ausência de transparência na comunicação do andamento das denúncias pode resultar na perda de confiança nas habilidades das autoridades para resolver eficazmente essas questões.</w:t>
            </w:r>
          </w:p>
        </w:tc>
      </w:tr>
      <w:tr w:rsidR="00960FBD" w:rsidRPr="00E63C9A" w14:paraId="4C955A1F" w14:textId="77777777" w:rsidTr="0B6BE37C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4AF687A" w14:textId="77777777" w:rsidR="00DD232E" w:rsidRPr="00960FBD" w:rsidRDefault="009C4C6F" w:rsidP="00E333D8">
            <w:pPr>
              <w:pStyle w:val="Corpodetexto"/>
              <w:keepNext/>
              <w:ind w:left="72"/>
              <w:jc w:val="both"/>
              <w:rPr>
                <w:lang w:val="pt-BR"/>
              </w:rPr>
            </w:pPr>
            <w:r w:rsidRPr="00960FBD">
              <w:rPr>
                <w:lang w:val="pt-BR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0847FBD9" w14:textId="6E0B24D3" w:rsidR="00DD232E" w:rsidRPr="00960FBD" w:rsidRDefault="009A0740" w:rsidP="00036A82">
            <w:pPr>
              <w:pStyle w:val="InfoBlue"/>
              <w:rPr>
                <w:color w:val="auto"/>
              </w:rPr>
            </w:pPr>
            <w:r w:rsidRPr="00960FBD">
              <w:rPr>
                <w:color w:val="auto"/>
              </w:rPr>
              <w:t>O impacto é sentido na qualidade de vida dos cidadãos, na segurança viária e na eficiência do tráfego na cidade. A falta de resolução de problemas nas vias públicas resulta em uma cidade menos segura e mais congestionada, além de insatisfação por parte dos cidadãos.</w:t>
            </w:r>
          </w:p>
        </w:tc>
      </w:tr>
      <w:tr w:rsidR="00960FBD" w:rsidRPr="00E63C9A" w14:paraId="2373D475" w14:textId="77777777" w:rsidTr="0B6BE37C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18AF2A23" w14:textId="77777777" w:rsidR="00DD232E" w:rsidRPr="00960FBD" w:rsidRDefault="009C4C6F" w:rsidP="00E333D8">
            <w:pPr>
              <w:pStyle w:val="Corpodetexto"/>
              <w:ind w:left="72"/>
              <w:jc w:val="both"/>
              <w:rPr>
                <w:lang w:val="pt-BR"/>
              </w:rPr>
            </w:pPr>
            <w:r w:rsidRPr="00960FBD">
              <w:rPr>
                <w:lang w:val="pt-BR"/>
              </w:rPr>
              <w:t>uma boa solução seria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12F03026" w14:textId="09F89913" w:rsidR="00DD232E" w:rsidRPr="00960FBD" w:rsidRDefault="009A0740" w:rsidP="00036A82">
            <w:pPr>
              <w:pStyle w:val="InfoBlue"/>
              <w:rPr>
                <w:color w:val="auto"/>
              </w:rPr>
            </w:pPr>
            <w:r w:rsidRPr="0B6BE37C">
              <w:rPr>
                <w:color w:val="auto"/>
              </w:rPr>
              <w:t>Uma boa solução seria o desenvolvimento do software "Nossa Via", que permite aos cidadãos relatar problemas nas vias públicas de maneira fácil e eficiente, além de acompanhar o progresso das denúncias de forma transparente. Isso aumentaria a visibilidade dos problemas, chamando mais atenção, tornando mais fácil para as autoridades poderem identificar e priorizar os problemas de maneira mais eficaz.</w:t>
            </w:r>
          </w:p>
        </w:tc>
      </w:tr>
    </w:tbl>
    <w:p w14:paraId="7BEE9D9B" w14:textId="101C0492" w:rsidR="00DD232E" w:rsidRPr="00960FBD" w:rsidRDefault="009C4C6F" w:rsidP="009A0740">
      <w:pPr>
        <w:pStyle w:val="Ttulo2"/>
        <w:jc w:val="both"/>
        <w:rPr>
          <w:lang w:val="pt-BR"/>
        </w:rPr>
      </w:pPr>
      <w:bookmarkStart w:id="16" w:name="_Toc512930908"/>
      <w:bookmarkStart w:id="17" w:name="_Toc452813580"/>
      <w:bookmarkStart w:id="18" w:name="_Toc436203380"/>
      <w:bookmarkStart w:id="19" w:name="_Toc425054392"/>
      <w:bookmarkStart w:id="20" w:name="_Toc422186485"/>
      <w:bookmarkStart w:id="21" w:name="_Toc33951787"/>
      <w:r w:rsidRPr="0B6BE37C">
        <w:rPr>
          <w:lang w:val="pt-BR"/>
        </w:rPr>
        <w:lastRenderedPageBreak/>
        <w:t>Sentença de Posição do Produto</w:t>
      </w:r>
      <w:bookmarkEnd w:id="16"/>
      <w:bookmarkEnd w:id="17"/>
      <w:bookmarkEnd w:id="18"/>
      <w:bookmarkEnd w:id="19"/>
      <w:bookmarkEnd w:id="20"/>
      <w:bookmarkEnd w:id="21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960FBD" w:rsidRPr="00E63C9A" w14:paraId="62C7488F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C2133C8" w14:textId="77777777" w:rsidR="00DD232E" w:rsidRPr="00960FBD" w:rsidRDefault="009C4C6F" w:rsidP="00E333D8">
            <w:pPr>
              <w:pStyle w:val="Corpodetexto"/>
              <w:keepNext/>
              <w:ind w:left="72"/>
              <w:jc w:val="both"/>
              <w:rPr>
                <w:lang w:val="pt-BR"/>
              </w:rPr>
            </w:pPr>
            <w:r w:rsidRPr="00960FBD">
              <w:rPr>
                <w:lang w:val="pt-BR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70CC257E" w14:textId="5810313E" w:rsidR="00DD232E" w:rsidRPr="00960FBD" w:rsidRDefault="00312A86" w:rsidP="00036A82">
            <w:pPr>
              <w:pStyle w:val="InfoBlue"/>
              <w:rPr>
                <w:color w:val="auto"/>
              </w:rPr>
            </w:pPr>
            <w:r w:rsidRPr="00960FBD">
              <w:rPr>
                <w:color w:val="auto"/>
              </w:rPr>
              <w:t>Cidadãos da cidade de São Paulo.</w:t>
            </w:r>
          </w:p>
        </w:tc>
      </w:tr>
      <w:tr w:rsidR="00960FBD" w:rsidRPr="00E63C9A" w14:paraId="4E839E4C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2378479" w14:textId="77777777" w:rsidR="00DD232E" w:rsidRPr="00960FBD" w:rsidRDefault="009C4C6F" w:rsidP="00E333D8">
            <w:pPr>
              <w:pStyle w:val="Corpodetexto"/>
              <w:keepNext/>
              <w:ind w:left="72"/>
              <w:jc w:val="both"/>
              <w:rPr>
                <w:lang w:val="pt-BR"/>
              </w:rPr>
            </w:pPr>
            <w:r w:rsidRPr="00960FBD">
              <w:rPr>
                <w:lang w:val="pt-BR"/>
              </w:rPr>
              <w:t>O (nome do produto)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76E1C65C" w14:textId="7646A649" w:rsidR="00DD232E" w:rsidRPr="00960FBD" w:rsidRDefault="00312A86" w:rsidP="00036A82">
            <w:pPr>
              <w:pStyle w:val="InfoBlue"/>
              <w:rPr>
                <w:color w:val="auto"/>
              </w:rPr>
            </w:pPr>
            <w:r w:rsidRPr="00960FBD">
              <w:rPr>
                <w:color w:val="auto"/>
              </w:rPr>
              <w:t>O "Nossa Via" é um sistema de denúncia de problemas nas vias.</w:t>
            </w:r>
          </w:p>
        </w:tc>
      </w:tr>
      <w:tr w:rsidR="00960FBD" w:rsidRPr="00E63C9A" w14:paraId="32995715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A5CB296" w14:textId="77777777" w:rsidR="00DD232E" w:rsidRPr="00960FBD" w:rsidRDefault="009C4C6F" w:rsidP="00E333D8">
            <w:pPr>
              <w:pStyle w:val="Corpodetexto"/>
              <w:keepNext/>
              <w:ind w:left="72"/>
              <w:jc w:val="both"/>
              <w:rPr>
                <w:lang w:val="pt-BR"/>
              </w:rPr>
            </w:pPr>
            <w:r w:rsidRPr="00960FBD">
              <w:rPr>
                <w:lang w:val="pt-BR"/>
              </w:rP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413BEA53" w14:textId="39FDDA63" w:rsidR="00DD232E" w:rsidRPr="00960FBD" w:rsidRDefault="00312A86" w:rsidP="00036A82">
            <w:pPr>
              <w:pStyle w:val="InfoBlue"/>
              <w:rPr>
                <w:color w:val="auto"/>
              </w:rPr>
            </w:pPr>
            <w:r w:rsidRPr="00960FBD">
              <w:rPr>
                <w:color w:val="auto"/>
              </w:rPr>
              <w:t>Da maior visibilidade para os problemas.</w:t>
            </w:r>
          </w:p>
        </w:tc>
      </w:tr>
      <w:tr w:rsidR="00960FBD" w:rsidRPr="00960FBD" w14:paraId="09028593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FAE8DCE" w14:textId="77777777" w:rsidR="00DD232E" w:rsidRPr="00960FBD" w:rsidRDefault="009C4C6F" w:rsidP="00E333D8">
            <w:pPr>
              <w:pStyle w:val="Corpodetexto"/>
              <w:keepNext/>
              <w:ind w:left="72"/>
              <w:jc w:val="both"/>
              <w:rPr>
                <w:lang w:val="pt-BR"/>
              </w:rPr>
            </w:pPr>
            <w:r w:rsidRPr="00960FBD">
              <w:rPr>
                <w:lang w:val="pt-BR"/>
              </w:rPr>
              <w:t>Diferente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2682F520" w14:textId="77597FF5" w:rsidR="00DD232E" w:rsidRPr="00960FBD" w:rsidRDefault="00312A86" w:rsidP="00036A82">
            <w:pPr>
              <w:pStyle w:val="InfoBlue"/>
              <w:rPr>
                <w:color w:val="auto"/>
              </w:rPr>
            </w:pPr>
            <w:r w:rsidRPr="00960FBD">
              <w:rPr>
                <w:color w:val="auto"/>
              </w:rPr>
              <w:t>Do app 156SP</w:t>
            </w:r>
          </w:p>
        </w:tc>
      </w:tr>
      <w:tr w:rsidR="00960FBD" w:rsidRPr="00E63C9A" w14:paraId="357EEAE9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40CB0DAD" w14:textId="77777777" w:rsidR="00DD232E" w:rsidRPr="00960FBD" w:rsidRDefault="009C4C6F" w:rsidP="00E333D8">
            <w:pPr>
              <w:pStyle w:val="Corpodetexto"/>
              <w:ind w:left="72"/>
              <w:jc w:val="both"/>
              <w:rPr>
                <w:lang w:val="pt-BR"/>
              </w:rPr>
            </w:pPr>
            <w:r w:rsidRPr="00960FBD">
              <w:rPr>
                <w:lang w:val="pt-BR"/>
              </w:rPr>
              <w:t xml:space="preserve">Nosso </w:t>
            </w:r>
            <w:r w:rsidR="005B5695" w:rsidRPr="00960FBD">
              <w:rPr>
                <w:lang w:val="pt-BR"/>
              </w:rPr>
              <w:t>P</w:t>
            </w:r>
            <w:r w:rsidRPr="00960FBD">
              <w:rPr>
                <w:lang w:val="pt-BR"/>
              </w:rPr>
              <w:t>roduto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48D8854E" w14:textId="71100FAC" w:rsidR="00DD232E" w:rsidRPr="00960FBD" w:rsidRDefault="00036A82" w:rsidP="00036A82">
            <w:pPr>
              <w:pStyle w:val="InfoBlue"/>
              <w:rPr>
                <w:color w:val="auto"/>
              </w:rPr>
            </w:pPr>
            <w:r w:rsidRPr="00960FBD">
              <w:rPr>
                <w:color w:val="auto"/>
              </w:rPr>
              <w:t xml:space="preserve">Oferece uma plataforma transparente para denunciar e visibilidade para as </w:t>
            </w:r>
            <w:r w:rsidR="00ED41B1" w:rsidRPr="00960FBD">
              <w:rPr>
                <w:color w:val="auto"/>
              </w:rPr>
              <w:t>denúncias</w:t>
            </w:r>
            <w:r w:rsidRPr="00960FBD">
              <w:rPr>
                <w:color w:val="auto"/>
              </w:rPr>
              <w:t>.</w:t>
            </w:r>
          </w:p>
        </w:tc>
      </w:tr>
    </w:tbl>
    <w:p w14:paraId="5B94B93E" w14:textId="6F812BC8" w:rsidR="00DD232E" w:rsidRPr="00960FBD" w:rsidRDefault="009C4C6F" w:rsidP="00E333D8">
      <w:pPr>
        <w:pStyle w:val="Ttulo1"/>
        <w:ind w:left="284" w:hanging="284"/>
        <w:jc w:val="both"/>
        <w:rPr>
          <w:sz w:val="20"/>
          <w:szCs w:val="20"/>
          <w:lang w:val="pt-BR"/>
        </w:rPr>
      </w:pPr>
      <w:bookmarkStart w:id="22" w:name="_Toc512930909"/>
      <w:bookmarkStart w:id="23" w:name="_Toc452813581"/>
      <w:bookmarkStart w:id="24" w:name="_Toc447960005"/>
      <w:bookmarkStart w:id="25" w:name="_Toc33951788"/>
      <w:bookmarkStart w:id="26" w:name="_Toc436203381"/>
      <w:r w:rsidRPr="00960FBD">
        <w:rPr>
          <w:sz w:val="20"/>
          <w:szCs w:val="20"/>
          <w:lang w:val="pt-BR"/>
        </w:rPr>
        <w:t>Descrições dos Envolvidos e Usuários</w:t>
      </w:r>
      <w:bookmarkEnd w:id="22"/>
      <w:bookmarkEnd w:id="23"/>
      <w:bookmarkEnd w:id="24"/>
      <w:bookmarkEnd w:id="25"/>
    </w:p>
    <w:p w14:paraId="49797AA3" w14:textId="77FDE906" w:rsidR="00ED41B1" w:rsidRPr="00960FBD" w:rsidRDefault="00ED41B1" w:rsidP="00ED41B1">
      <w:pPr>
        <w:rPr>
          <w:lang w:val="pt-BR"/>
        </w:rPr>
      </w:pPr>
      <w:r w:rsidRPr="00960FBD">
        <w:rPr>
          <w:lang w:val="pt-BR"/>
        </w:rPr>
        <w:t>Compreender os envolvidos e os usuários é fundamental para o sucesso do projeto "Nossa Via". Nesta seção, apresentaremos os perfis dos principais envolvidos e usuários.</w:t>
      </w:r>
    </w:p>
    <w:p w14:paraId="563ACC17" w14:textId="4AB401FC" w:rsidR="00DD232E" w:rsidRPr="00960FBD" w:rsidRDefault="009C4C6F" w:rsidP="00036A82">
      <w:pPr>
        <w:pStyle w:val="Ttulo2"/>
        <w:jc w:val="both"/>
        <w:rPr>
          <w:lang w:val="pt-BR"/>
        </w:rPr>
      </w:pPr>
      <w:bookmarkStart w:id="27" w:name="_Toc512930910"/>
      <w:bookmarkStart w:id="28" w:name="_Toc452813583"/>
      <w:bookmarkStart w:id="29" w:name="_Toc33951789"/>
      <w:r w:rsidRPr="00960FBD">
        <w:rPr>
          <w:lang w:val="pt-BR"/>
        </w:rPr>
        <w:t>Resumo dos Envolvidos</w:t>
      </w:r>
      <w:bookmarkEnd w:id="27"/>
      <w:bookmarkEnd w:id="28"/>
      <w:bookmarkEnd w:id="29"/>
    </w:p>
    <w:p w14:paraId="76BCFF1A" w14:textId="77777777" w:rsidR="00ED41B1" w:rsidRPr="00960FBD" w:rsidRDefault="00ED41B1" w:rsidP="00ED41B1">
      <w:pPr>
        <w:rPr>
          <w:lang w:val="pt-BR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610"/>
        <w:gridCol w:w="3960"/>
      </w:tblGrid>
      <w:tr w:rsidR="00960FBD" w:rsidRPr="00960FBD" w14:paraId="651BF50E" w14:textId="77777777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28B48006" w14:textId="77777777" w:rsidR="00DD232E" w:rsidRPr="00960FBD" w:rsidRDefault="009C4C6F" w:rsidP="00E333D8">
            <w:pPr>
              <w:pStyle w:val="Corpodetexto"/>
              <w:ind w:left="0"/>
              <w:jc w:val="both"/>
              <w:rPr>
                <w:b/>
                <w:bCs/>
                <w:lang w:val="pt-BR"/>
              </w:rPr>
            </w:pPr>
            <w:r w:rsidRPr="00960FBD">
              <w:rPr>
                <w:b/>
                <w:bCs/>
                <w:lang w:val="pt-BR"/>
              </w:rPr>
              <w:t>Nome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2FA02EB6" w14:textId="77777777" w:rsidR="00DD232E" w:rsidRPr="00960FBD" w:rsidRDefault="009C4C6F" w:rsidP="00E333D8">
            <w:pPr>
              <w:pStyle w:val="Corpodetexto"/>
              <w:ind w:left="0"/>
              <w:jc w:val="both"/>
              <w:rPr>
                <w:b/>
                <w:bCs/>
                <w:lang w:val="pt-BR"/>
              </w:rPr>
            </w:pPr>
            <w:r w:rsidRPr="00960FBD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2F2CCF5D" w14:textId="77777777" w:rsidR="00DD232E" w:rsidRPr="00960FBD" w:rsidRDefault="009C4C6F" w:rsidP="00E333D8">
            <w:pPr>
              <w:pStyle w:val="Corpodetexto"/>
              <w:ind w:left="0"/>
              <w:jc w:val="both"/>
              <w:rPr>
                <w:b/>
                <w:bCs/>
                <w:lang w:val="pt-BR"/>
              </w:rPr>
            </w:pPr>
            <w:r w:rsidRPr="00960FBD">
              <w:rPr>
                <w:b/>
                <w:bCs/>
                <w:lang w:val="pt-BR"/>
              </w:rPr>
              <w:t>Responsabilidades</w:t>
            </w:r>
          </w:p>
        </w:tc>
      </w:tr>
      <w:tr w:rsidR="00960FBD" w:rsidRPr="00E63C9A" w14:paraId="405645B1" w14:textId="77777777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504DB" w14:textId="47B69DCB" w:rsidR="00DD232E" w:rsidRPr="00960FBD" w:rsidRDefault="00ED41B1" w:rsidP="00036A82">
            <w:pPr>
              <w:pStyle w:val="InfoBlue"/>
              <w:rPr>
                <w:color w:val="auto"/>
              </w:rPr>
            </w:pPr>
            <w:r w:rsidRPr="00960FBD">
              <w:rPr>
                <w:color w:val="auto"/>
              </w:rPr>
              <w:t>Desenvolvedores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83F8A" w14:textId="725EA097" w:rsidR="00DD232E" w:rsidRPr="00960FBD" w:rsidRDefault="00ED41B1" w:rsidP="00036A82">
            <w:pPr>
              <w:pStyle w:val="InfoBlue"/>
              <w:rPr>
                <w:color w:val="auto"/>
              </w:rPr>
            </w:pPr>
            <w:r w:rsidRPr="00960FBD">
              <w:rPr>
                <w:color w:val="auto"/>
              </w:rPr>
              <w:t>Desenvolvedores fazem parte da Faculdade de Tecnologia do Ipiranga e estão Cursando Análise e Desenvolvimento de Sistemas.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65D2D7" w14:textId="1E7849F7" w:rsidR="00DD232E" w:rsidRPr="00960FBD" w:rsidRDefault="00ED41B1" w:rsidP="00036A82">
            <w:pPr>
              <w:pStyle w:val="InfoBlue"/>
              <w:rPr>
                <w:color w:val="auto"/>
              </w:rPr>
            </w:pPr>
            <w:r w:rsidRPr="00960FBD">
              <w:rPr>
                <w:color w:val="auto"/>
              </w:rPr>
              <w:t>Os desenvolvedores desempenham um papel central no projeto, pois são responsáveis por criar e manter a plataforma "Nossa Via"</w:t>
            </w:r>
          </w:p>
        </w:tc>
      </w:tr>
    </w:tbl>
    <w:p w14:paraId="48BC6AFF" w14:textId="77777777" w:rsidR="00DD232E" w:rsidRPr="00960FBD" w:rsidRDefault="009C4C6F" w:rsidP="00E333D8">
      <w:pPr>
        <w:pStyle w:val="Ttulo2"/>
        <w:jc w:val="both"/>
        <w:rPr>
          <w:lang w:val="pt-BR"/>
        </w:rPr>
      </w:pPr>
      <w:bookmarkStart w:id="30" w:name="_Toc512930911"/>
      <w:bookmarkStart w:id="31" w:name="_Toc452813584"/>
      <w:bookmarkStart w:id="32" w:name="_Toc33951790"/>
      <w:r w:rsidRPr="00960FBD">
        <w:rPr>
          <w:lang w:val="pt-BR"/>
        </w:rPr>
        <w:t>Resumo dos Usuários</w:t>
      </w:r>
      <w:bookmarkEnd w:id="30"/>
      <w:bookmarkEnd w:id="31"/>
      <w:bookmarkEnd w:id="32"/>
    </w:p>
    <w:p w14:paraId="7F618E5A" w14:textId="6ADA896E" w:rsidR="00DD232E" w:rsidRPr="00960FBD" w:rsidRDefault="00DD232E" w:rsidP="00036A82">
      <w:pPr>
        <w:pStyle w:val="InfoBlue"/>
        <w:rPr>
          <w:color w:val="auto"/>
        </w:rPr>
      </w:pPr>
    </w:p>
    <w:tbl>
      <w:tblPr>
        <w:tblW w:w="8520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4"/>
        <w:gridCol w:w="7106"/>
      </w:tblGrid>
      <w:tr w:rsidR="00960FBD" w:rsidRPr="00960FBD" w14:paraId="4AB00CB3" w14:textId="77777777" w:rsidTr="003770F0">
        <w:trPr>
          <w:trHeight w:val="418"/>
        </w:trPr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5C9F0B1B" w14:textId="77777777" w:rsidR="006B7BD8" w:rsidRPr="00960FBD" w:rsidRDefault="006B7BD8" w:rsidP="00E333D8">
            <w:pPr>
              <w:pStyle w:val="Corpodetexto"/>
              <w:ind w:left="0"/>
              <w:jc w:val="both"/>
              <w:rPr>
                <w:b/>
                <w:bCs/>
                <w:lang w:val="pt-BR"/>
              </w:rPr>
            </w:pPr>
            <w:r w:rsidRPr="00960FBD">
              <w:rPr>
                <w:b/>
                <w:bCs/>
                <w:lang w:val="pt-BR"/>
              </w:rPr>
              <w:t>Nome</w:t>
            </w:r>
          </w:p>
        </w:tc>
        <w:tc>
          <w:tcPr>
            <w:tcW w:w="7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5C79E0C0" w14:textId="77777777" w:rsidR="006B7BD8" w:rsidRPr="00960FBD" w:rsidRDefault="006B7BD8" w:rsidP="00E333D8">
            <w:pPr>
              <w:pStyle w:val="Corpodetexto"/>
              <w:ind w:left="0"/>
              <w:jc w:val="both"/>
              <w:rPr>
                <w:b/>
                <w:bCs/>
                <w:lang w:val="pt-BR"/>
              </w:rPr>
            </w:pPr>
            <w:r w:rsidRPr="00960FBD">
              <w:rPr>
                <w:b/>
                <w:bCs/>
                <w:lang w:val="pt-BR"/>
              </w:rPr>
              <w:t>Descrição</w:t>
            </w:r>
          </w:p>
        </w:tc>
      </w:tr>
      <w:tr w:rsidR="00960FBD" w:rsidRPr="00E63C9A" w14:paraId="3D64DE27" w14:textId="77777777" w:rsidTr="003770F0">
        <w:trPr>
          <w:trHeight w:val="976"/>
        </w:trPr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BED24" w14:textId="7F83F1F4" w:rsidR="00347D44" w:rsidRPr="00960FBD" w:rsidRDefault="00347D44" w:rsidP="00036A82">
            <w:pPr>
              <w:pStyle w:val="InfoBlue"/>
              <w:rPr>
                <w:color w:val="auto"/>
              </w:rPr>
            </w:pPr>
            <w:r w:rsidRPr="00960FBD">
              <w:rPr>
                <w:color w:val="auto"/>
              </w:rPr>
              <w:t>Moderador</w:t>
            </w:r>
          </w:p>
        </w:tc>
        <w:tc>
          <w:tcPr>
            <w:tcW w:w="7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56DDF" w14:textId="745AEE6E" w:rsidR="00347D44" w:rsidRPr="00960FBD" w:rsidRDefault="00347D44" w:rsidP="00036A82">
            <w:pPr>
              <w:pStyle w:val="InfoBlue"/>
              <w:rPr>
                <w:color w:val="auto"/>
              </w:rPr>
            </w:pPr>
            <w:r w:rsidRPr="00960FBD">
              <w:rPr>
                <w:color w:val="auto"/>
              </w:rPr>
              <w:t>Pode criar, alterar, atualizar e deletar todas as denúncias inclusa no sistema</w:t>
            </w:r>
          </w:p>
        </w:tc>
      </w:tr>
      <w:tr w:rsidR="00960FBD" w:rsidRPr="00E63C9A" w14:paraId="76DC6A9B" w14:textId="77777777" w:rsidTr="003770F0">
        <w:trPr>
          <w:trHeight w:val="976"/>
        </w:trPr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E3E877" w14:textId="194B931F" w:rsidR="00347D44" w:rsidRPr="00960FBD" w:rsidRDefault="00347D44" w:rsidP="00036A82">
            <w:pPr>
              <w:pStyle w:val="InfoBlue"/>
              <w:rPr>
                <w:color w:val="auto"/>
              </w:rPr>
            </w:pPr>
            <w:r w:rsidRPr="00960FBD">
              <w:rPr>
                <w:color w:val="auto"/>
              </w:rPr>
              <w:t>Usuário</w:t>
            </w:r>
          </w:p>
        </w:tc>
        <w:tc>
          <w:tcPr>
            <w:tcW w:w="7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59CB64" w14:textId="62FDAD38" w:rsidR="00347D44" w:rsidRPr="00960FBD" w:rsidRDefault="00347D44" w:rsidP="00036A82">
            <w:pPr>
              <w:pStyle w:val="InfoBlue"/>
              <w:rPr>
                <w:color w:val="auto"/>
              </w:rPr>
            </w:pPr>
            <w:r w:rsidRPr="00960FBD">
              <w:rPr>
                <w:color w:val="auto"/>
              </w:rPr>
              <w:t xml:space="preserve">O usuário, após se cadastrar e logar no sistema, pode realizar as seguintes ações: Abrir uma denúncia, interagir com </w:t>
            </w:r>
            <w:r w:rsidR="00960FBD" w:rsidRPr="00960FBD">
              <w:rPr>
                <w:color w:val="auto"/>
              </w:rPr>
              <w:t>denúncias</w:t>
            </w:r>
            <w:r w:rsidRPr="00960FBD">
              <w:rPr>
                <w:color w:val="auto"/>
              </w:rPr>
              <w:t xml:space="preserve"> (por meio de curtidas e comentários), alterar as </w:t>
            </w:r>
            <w:r w:rsidR="00960FBD" w:rsidRPr="00960FBD">
              <w:rPr>
                <w:color w:val="auto"/>
              </w:rPr>
              <w:t xml:space="preserve">próprias denúncias, excluir a própria denúncia </w:t>
            </w:r>
            <w:r w:rsidRPr="00960FBD">
              <w:rPr>
                <w:color w:val="auto"/>
              </w:rPr>
              <w:t>e</w:t>
            </w:r>
            <w:r w:rsidR="00960FBD" w:rsidRPr="00960FBD">
              <w:rPr>
                <w:color w:val="auto"/>
              </w:rPr>
              <w:t xml:space="preserve"> ver um relatório de dados gerado no sistema sobre as denúncias da região.</w:t>
            </w:r>
          </w:p>
        </w:tc>
      </w:tr>
    </w:tbl>
    <w:p w14:paraId="582CF3A0" w14:textId="77777777" w:rsidR="00DD232E" w:rsidRPr="00E333D8" w:rsidRDefault="00DD232E" w:rsidP="00E333D8">
      <w:pPr>
        <w:pStyle w:val="Corpodetexto"/>
        <w:jc w:val="both"/>
        <w:rPr>
          <w:lang w:val="pt-BR"/>
        </w:rPr>
      </w:pPr>
    </w:p>
    <w:p w14:paraId="4F8B144B" w14:textId="1319B628" w:rsidR="00DD232E" w:rsidRDefault="009C4C6F" w:rsidP="00E333D8">
      <w:pPr>
        <w:pStyle w:val="Ttulo2"/>
        <w:jc w:val="both"/>
        <w:rPr>
          <w:lang w:val="pt-BR"/>
        </w:rPr>
      </w:pPr>
      <w:bookmarkStart w:id="33" w:name="_Toc512930912"/>
      <w:bookmarkStart w:id="34" w:name="_Toc452813585"/>
      <w:bookmarkStart w:id="35" w:name="_Toc436203384"/>
      <w:bookmarkStart w:id="36" w:name="_Toc425054386"/>
      <w:bookmarkStart w:id="37" w:name="_Toc422186479"/>
      <w:bookmarkStart w:id="38" w:name="_Toc346297773"/>
      <w:bookmarkStart w:id="39" w:name="_Toc342757864"/>
      <w:bookmarkStart w:id="40" w:name="_Toc33951791"/>
      <w:r w:rsidRPr="00E333D8">
        <w:rPr>
          <w:lang w:val="pt-BR"/>
        </w:rPr>
        <w:t>Ambiente do Usuário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5C6DC79D" w14:textId="6612E220" w:rsidR="00C31DA7" w:rsidRPr="00C31DA7" w:rsidRDefault="00C31DA7" w:rsidP="00C31DA7">
      <w:pPr>
        <w:rPr>
          <w:lang w:val="pt-BR"/>
        </w:rPr>
      </w:pPr>
      <w:r>
        <w:rPr>
          <w:lang w:val="pt-BR"/>
        </w:rPr>
        <w:t xml:space="preserve">A intenção é que o “Nossa Via” seja uma aplicação web, </w:t>
      </w:r>
      <w:r w:rsidR="00D472AE">
        <w:rPr>
          <w:lang w:val="pt-BR"/>
        </w:rPr>
        <w:t>visando o acesso fácil e rápido a aplicação.</w:t>
      </w:r>
    </w:p>
    <w:p w14:paraId="23DA3DC3" w14:textId="725B40C4" w:rsidR="00DD232E" w:rsidRPr="00E333D8" w:rsidRDefault="009C4C6F" w:rsidP="00E333D8">
      <w:pPr>
        <w:pStyle w:val="Ttulo1"/>
        <w:ind w:left="284" w:hanging="284"/>
        <w:jc w:val="both"/>
        <w:rPr>
          <w:sz w:val="20"/>
          <w:szCs w:val="20"/>
          <w:lang w:val="pt-BR"/>
        </w:rPr>
      </w:pPr>
      <w:bookmarkStart w:id="41" w:name="_Toc512930915"/>
      <w:bookmarkStart w:id="42" w:name="_Toc452813590"/>
      <w:bookmarkStart w:id="43" w:name="_Toc436203387"/>
      <w:bookmarkStart w:id="44" w:name="_Toc33951792"/>
      <w:bookmarkEnd w:id="26"/>
      <w:r w:rsidRPr="00E333D8">
        <w:rPr>
          <w:sz w:val="20"/>
          <w:szCs w:val="20"/>
          <w:lang w:val="pt-BR"/>
        </w:rPr>
        <w:t>Visão Geral do Produto</w:t>
      </w:r>
      <w:bookmarkEnd w:id="41"/>
      <w:bookmarkEnd w:id="42"/>
      <w:bookmarkEnd w:id="43"/>
      <w:bookmarkEnd w:id="44"/>
    </w:p>
    <w:p w14:paraId="54908772" w14:textId="1F81184D" w:rsidR="00DD232E" w:rsidRPr="00C31DA7" w:rsidRDefault="009C4C6F" w:rsidP="00036A82">
      <w:pPr>
        <w:pStyle w:val="Ttulo2"/>
        <w:jc w:val="both"/>
        <w:rPr>
          <w:lang w:val="pt-BR"/>
        </w:rPr>
      </w:pPr>
      <w:bookmarkStart w:id="45" w:name="_Toc512930916"/>
      <w:bookmarkStart w:id="46" w:name="_Toc452813591"/>
      <w:bookmarkStart w:id="47" w:name="_Toc436203388"/>
      <w:bookmarkStart w:id="48" w:name="_Toc425054391"/>
      <w:bookmarkStart w:id="49" w:name="_Toc422186484"/>
      <w:bookmarkStart w:id="50" w:name="_Toc346297778"/>
      <w:bookmarkStart w:id="51" w:name="_Toc342757867"/>
      <w:bookmarkStart w:id="52" w:name="_Toc339784266"/>
      <w:bookmarkStart w:id="53" w:name="_Toc339783677"/>
      <w:bookmarkStart w:id="54" w:name="_Toc323533353"/>
      <w:bookmarkStart w:id="55" w:name="_Toc320279476"/>
      <w:bookmarkStart w:id="56" w:name="_Toc320274603"/>
      <w:bookmarkStart w:id="57" w:name="_Toc318088998"/>
      <w:bookmarkStart w:id="58" w:name="_Toc33951793"/>
      <w:r w:rsidRPr="00E333D8">
        <w:rPr>
          <w:lang w:val="pt-BR"/>
        </w:rPr>
        <w:t>Perspectiva do Produto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14:paraId="5E22E92E" w14:textId="24B153F7" w:rsidR="00ED3DE4" w:rsidRPr="00ED3DE4" w:rsidRDefault="00ED3DE4" w:rsidP="00ED3DE4">
      <w:pPr>
        <w:pStyle w:val="Corpodetexto"/>
        <w:ind w:left="0"/>
        <w:rPr>
          <w:lang w:val="pt-BR"/>
        </w:rPr>
      </w:pPr>
      <w:r w:rsidRPr="00ED3DE4">
        <w:rPr>
          <w:lang w:val="pt-BR"/>
        </w:rPr>
        <w:t xml:space="preserve">O sistema "Nossa Via" </w:t>
      </w:r>
      <w:r w:rsidR="00C31DA7">
        <w:rPr>
          <w:lang w:val="pt-BR"/>
        </w:rPr>
        <w:t>será projetado</w:t>
      </w:r>
      <w:r w:rsidRPr="00ED3DE4">
        <w:rPr>
          <w:lang w:val="pt-BR"/>
        </w:rPr>
        <w:t xml:space="preserve"> para oferecer uma experiência de usuário eficaz</w:t>
      </w:r>
      <w:r>
        <w:rPr>
          <w:lang w:val="pt-BR"/>
        </w:rPr>
        <w:t>,</w:t>
      </w:r>
      <w:r w:rsidR="00C31DA7">
        <w:rPr>
          <w:lang w:val="pt-BR"/>
        </w:rPr>
        <w:t xml:space="preserve"> temos</w:t>
      </w:r>
      <w:r w:rsidR="00C31DA7" w:rsidRPr="00C31DA7">
        <w:rPr>
          <w:lang w:val="pt-BR"/>
        </w:rPr>
        <w:t xml:space="preserve"> a intenção de </w:t>
      </w:r>
      <w:r w:rsidR="00C31DA7">
        <w:rPr>
          <w:lang w:val="pt-BR"/>
        </w:rPr>
        <w:t xml:space="preserve">realizar uma integração com </w:t>
      </w:r>
      <w:r w:rsidR="00C31DA7" w:rsidRPr="00C31DA7">
        <w:rPr>
          <w:lang w:val="pt-BR"/>
        </w:rPr>
        <w:t xml:space="preserve">serviços de mapas, como o Google Maps. </w:t>
      </w:r>
      <w:r w:rsidR="00C31DA7">
        <w:rPr>
          <w:lang w:val="pt-BR"/>
        </w:rPr>
        <w:t>Permitindo que os usuários possam visualizar a localização de problemas denunciados, tornando o processo de relato mais intuitivo</w:t>
      </w:r>
      <w:r w:rsidR="00C31DA7" w:rsidRPr="00C31DA7">
        <w:rPr>
          <w:lang w:val="pt-BR"/>
        </w:rPr>
        <w:t>.</w:t>
      </w:r>
      <w:r w:rsidR="00C31DA7">
        <w:rPr>
          <w:lang w:val="pt-BR"/>
        </w:rPr>
        <w:t xml:space="preserve"> </w:t>
      </w:r>
    </w:p>
    <w:p w14:paraId="47A9147A" w14:textId="77777777" w:rsidR="00DD232E" w:rsidRPr="00E333D8" w:rsidRDefault="009C4C6F" w:rsidP="00E333D8">
      <w:pPr>
        <w:pStyle w:val="Ttulo1"/>
        <w:ind w:left="284" w:hanging="284"/>
        <w:jc w:val="both"/>
        <w:rPr>
          <w:sz w:val="20"/>
          <w:szCs w:val="20"/>
          <w:lang w:val="pt-BR"/>
        </w:rPr>
      </w:pPr>
      <w:bookmarkStart w:id="59" w:name="_Toc512930919"/>
      <w:bookmarkStart w:id="60" w:name="_Toc452813602"/>
      <w:bookmarkStart w:id="61" w:name="_Toc436203408"/>
      <w:bookmarkStart w:id="62" w:name="_Toc33951794"/>
      <w:r w:rsidRPr="00E333D8">
        <w:rPr>
          <w:sz w:val="20"/>
          <w:szCs w:val="20"/>
          <w:lang w:val="pt-BR"/>
        </w:rPr>
        <w:t>Outros Requisitos do Produto</w:t>
      </w:r>
      <w:bookmarkEnd w:id="59"/>
      <w:bookmarkEnd w:id="60"/>
      <w:bookmarkEnd w:id="61"/>
      <w:bookmarkEnd w:id="62"/>
    </w:p>
    <w:p w14:paraId="6ECB2D64" w14:textId="2C1723D5" w:rsidR="00DE67C2" w:rsidRPr="00DE67C2" w:rsidRDefault="00DE67C2" w:rsidP="00DE67C2">
      <w:pPr>
        <w:pStyle w:val="InfoBlue"/>
        <w:rPr>
          <w:color w:val="auto"/>
        </w:rPr>
      </w:pPr>
      <w:r w:rsidRPr="00DE67C2">
        <w:rPr>
          <w:color w:val="auto"/>
        </w:rPr>
        <w:t>Requisitos de Desempenho:</w:t>
      </w:r>
    </w:p>
    <w:p w14:paraId="6190D86F" w14:textId="0EC66C1D" w:rsidR="005B5695" w:rsidRPr="00DE67C2" w:rsidRDefault="00DE67C2" w:rsidP="00DE67C2">
      <w:pPr>
        <w:pStyle w:val="InfoBlue"/>
        <w:numPr>
          <w:ilvl w:val="0"/>
          <w:numId w:val="35"/>
        </w:numPr>
        <w:rPr>
          <w:color w:val="auto"/>
        </w:rPr>
      </w:pPr>
      <w:r w:rsidRPr="00DE67C2">
        <w:rPr>
          <w:color w:val="auto"/>
        </w:rPr>
        <w:lastRenderedPageBreak/>
        <w:t>O sistema deve ser responsivo e oferecer tempos de carregamento rápidos para garantir uma experiência de usuário fluida.</w:t>
      </w:r>
    </w:p>
    <w:p w14:paraId="753E6C56" w14:textId="7EF9B7FE" w:rsidR="00DE67C2" w:rsidRPr="00DE67C2" w:rsidRDefault="00DE67C2" w:rsidP="00DE67C2">
      <w:pPr>
        <w:pStyle w:val="Corpodetexto"/>
        <w:ind w:left="0"/>
        <w:rPr>
          <w:lang w:val="pt-BR"/>
        </w:rPr>
      </w:pPr>
      <w:r w:rsidRPr="00DE67C2">
        <w:rPr>
          <w:lang w:val="pt-BR"/>
        </w:rPr>
        <w:t>Restrições de Design e Dependências:</w:t>
      </w:r>
    </w:p>
    <w:p w14:paraId="6D2E3DD1" w14:textId="76CF04D8" w:rsidR="00DE67C2" w:rsidRPr="00DE67C2" w:rsidRDefault="00DE67C2" w:rsidP="00DE67C2">
      <w:pPr>
        <w:pStyle w:val="Corpodetexto"/>
        <w:numPr>
          <w:ilvl w:val="0"/>
          <w:numId w:val="35"/>
        </w:numPr>
        <w:rPr>
          <w:lang w:val="pt-BR"/>
        </w:rPr>
      </w:pPr>
      <w:r w:rsidRPr="00DE67C2">
        <w:rPr>
          <w:lang w:val="pt-BR"/>
        </w:rPr>
        <w:t>O sistema deve ser projetado para acomodar futuras integrações com serviços de mapas, como o Google Maps.</w:t>
      </w:r>
    </w:p>
    <w:sectPr w:rsidR="00DE67C2" w:rsidRPr="00DE67C2">
      <w:headerReference w:type="default" r:id="rId10"/>
      <w:footerReference w:type="default" r:id="rId11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7283C" w14:textId="77777777" w:rsidR="00F6399F" w:rsidRDefault="00F6399F">
      <w:pPr>
        <w:spacing w:line="240" w:lineRule="auto"/>
      </w:pPr>
      <w:r>
        <w:separator/>
      </w:r>
    </w:p>
  </w:endnote>
  <w:endnote w:type="continuationSeparator" w:id="0">
    <w:p w14:paraId="4FE0FFF6" w14:textId="77777777" w:rsidR="00F6399F" w:rsidRDefault="00F639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D232E" w14:paraId="3BBC859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BBA3AC0" w14:textId="450DE851" w:rsidR="00DD232E" w:rsidRDefault="00DD232E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26CA7FF" w14:textId="090200AB" w:rsidR="00DD232E" w:rsidRDefault="00DD232E" w:rsidP="00D73586"/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D75D015" w14:textId="747FB462" w:rsidR="00DD232E" w:rsidRDefault="00D73586" w:rsidP="00D73586">
          <w:pPr>
            <w:ind w:right="400"/>
          </w:pPr>
          <w:r>
            <w:rPr>
              <w:lang w:val="pt-BR"/>
            </w:rPr>
            <w:t xml:space="preserve">                                     </w:t>
          </w:r>
          <w:r w:rsidR="009C4C6F">
            <w:rPr>
              <w:lang w:val="pt-BR"/>
            </w:rPr>
            <w:t xml:space="preserve">Página </w:t>
          </w:r>
          <w:r w:rsidR="009C4C6F">
            <w:rPr>
              <w:rStyle w:val="Nmerodepgina"/>
              <w:lang w:val="pt-BR"/>
            </w:rPr>
            <w:fldChar w:fldCharType="begin"/>
          </w:r>
          <w:r w:rsidR="009C4C6F">
            <w:rPr>
              <w:rStyle w:val="Nmerodepgina"/>
              <w:lang w:val="pt-BR"/>
            </w:rPr>
            <w:instrText xml:space="preserve"> PAGE </w:instrText>
          </w:r>
          <w:r w:rsidR="009C4C6F">
            <w:rPr>
              <w:rStyle w:val="Nmerodepgina"/>
              <w:lang w:val="pt-BR"/>
            </w:rPr>
            <w:fldChar w:fldCharType="separate"/>
          </w:r>
          <w:r w:rsidR="009C4C6F">
            <w:rPr>
              <w:rStyle w:val="Nmerodepgina"/>
              <w:noProof/>
              <w:lang w:val="pt-BR"/>
            </w:rPr>
            <w:t>7</w:t>
          </w:r>
          <w:r w:rsidR="009C4C6F">
            <w:rPr>
              <w:rStyle w:val="Nmerodepgina"/>
              <w:lang w:val="pt-BR"/>
            </w:rPr>
            <w:fldChar w:fldCharType="end"/>
          </w:r>
        </w:p>
      </w:tc>
    </w:tr>
  </w:tbl>
  <w:p w14:paraId="4A5D5156" w14:textId="77777777" w:rsidR="00DD232E" w:rsidRDefault="00DD232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D74B3" w14:textId="77777777" w:rsidR="00F6399F" w:rsidRDefault="00F6399F">
      <w:pPr>
        <w:spacing w:line="240" w:lineRule="auto"/>
      </w:pPr>
      <w:r>
        <w:separator/>
      </w:r>
    </w:p>
  </w:footnote>
  <w:footnote w:type="continuationSeparator" w:id="0">
    <w:p w14:paraId="32728C75" w14:textId="77777777" w:rsidR="00F6399F" w:rsidRDefault="00F639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6BEBC" w14:textId="77777777" w:rsidR="00DD232E" w:rsidRDefault="00DD232E">
    <w:pPr>
      <w:rPr>
        <w:sz w:val="24"/>
        <w:szCs w:val="24"/>
      </w:rPr>
    </w:pPr>
  </w:p>
  <w:p w14:paraId="20D0271D" w14:textId="77777777" w:rsidR="00DD232E" w:rsidRDefault="00DD232E">
    <w:pPr>
      <w:pBdr>
        <w:top w:val="single" w:sz="6" w:space="1" w:color="auto"/>
      </w:pBdr>
      <w:rPr>
        <w:sz w:val="24"/>
        <w:szCs w:val="24"/>
      </w:rPr>
    </w:pPr>
  </w:p>
  <w:p w14:paraId="6C793DD4" w14:textId="1EC9F00E" w:rsidR="00DD232E" w:rsidRDefault="009C4C6F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5B5695" w:rsidRPr="005B5695">
      <w:rPr>
        <w:rFonts w:ascii="Arial" w:hAnsi="Arial"/>
        <w:sz w:val="36"/>
        <w:szCs w:val="36"/>
      </w:rPr>
      <w:t>&lt;N</w:t>
    </w:r>
    <w:r w:rsidR="00D73586">
      <w:rPr>
        <w:rFonts w:ascii="Arial" w:hAnsi="Arial"/>
        <w:sz w:val="36"/>
        <w:szCs w:val="36"/>
      </w:rPr>
      <w:t>ossa Via</w:t>
    </w:r>
    <w:r w:rsidR="005B5695">
      <w:rPr>
        <w:rFonts w:ascii="Arial" w:hAnsi="Arial"/>
        <w:b/>
        <w:bCs/>
        <w:sz w:val="36"/>
        <w:szCs w:val="36"/>
      </w:rPr>
      <w:t>&gt;</w:t>
    </w:r>
    <w:r>
      <w:rPr>
        <w:rFonts w:ascii="Arial" w:hAnsi="Arial"/>
        <w:b/>
        <w:bCs/>
        <w:sz w:val="36"/>
        <w:szCs w:val="36"/>
      </w:rPr>
      <w:fldChar w:fldCharType="end"/>
    </w:r>
  </w:p>
  <w:p w14:paraId="0245D3FF" w14:textId="77777777" w:rsidR="00DD232E" w:rsidRDefault="00DD232E">
    <w:pPr>
      <w:pBdr>
        <w:bottom w:val="single" w:sz="6" w:space="1" w:color="auto"/>
      </w:pBdr>
      <w:jc w:val="right"/>
      <w:rPr>
        <w:sz w:val="24"/>
        <w:szCs w:val="24"/>
      </w:rPr>
    </w:pPr>
  </w:p>
  <w:p w14:paraId="4BE2995B" w14:textId="77777777" w:rsidR="00DD232E" w:rsidRDefault="00DD232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D232E" w14:paraId="3E5CF966" w14:textId="77777777" w:rsidTr="00D7358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7BF7C9E" w14:textId="09501F2D" w:rsidR="00DD232E" w:rsidRDefault="00D73586">
          <w:r>
            <w:rPr>
              <w:b/>
              <w:bCs/>
            </w:rPr>
            <w:t>Nossa Via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81CA7C5" w14:textId="55695C4F" w:rsidR="00DD232E" w:rsidRDefault="009C4C6F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</w:t>
          </w:r>
          <w:r w:rsidR="00D73586">
            <w:t>2</w:t>
          </w:r>
          <w:r>
            <w:t>.0</w:t>
          </w:r>
        </w:p>
      </w:tc>
    </w:tr>
    <w:tr w:rsidR="00DD232E" w14:paraId="452C919A" w14:textId="77777777" w:rsidTr="00D7358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FD886D0" w14:textId="77777777" w:rsidR="00DD232E" w:rsidRDefault="007F047F">
          <w:r>
            <w:t>Documento de Visão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0B89B5B" w14:textId="1CAD4B7A" w:rsidR="00DD232E" w:rsidRDefault="009C4C6F">
          <w:pPr>
            <w:rPr>
              <w:lang w:val="pt-BR"/>
            </w:rPr>
          </w:pPr>
          <w:r>
            <w:t xml:space="preserve">  </w:t>
          </w:r>
          <w:r>
            <w:rPr>
              <w:lang w:val="pt-BR"/>
            </w:rPr>
            <w:t xml:space="preserve">Data:  </w:t>
          </w:r>
          <w:r w:rsidR="00D73586">
            <w:rPr>
              <w:lang w:val="pt-BR"/>
            </w:rPr>
            <w:t>29</w:t>
          </w:r>
          <w:r>
            <w:rPr>
              <w:lang w:val="pt-BR"/>
            </w:rPr>
            <w:t>/</w:t>
          </w:r>
          <w:r w:rsidR="00D73586">
            <w:rPr>
              <w:lang w:val="pt-BR"/>
            </w:rPr>
            <w:t>09</w:t>
          </w:r>
          <w:r>
            <w:rPr>
              <w:lang w:val="pt-BR"/>
            </w:rPr>
            <w:t>/</w:t>
          </w:r>
          <w:r w:rsidR="00D73586">
            <w:rPr>
              <w:lang w:val="pt-BR"/>
            </w:rPr>
            <w:t>2023</w:t>
          </w:r>
        </w:p>
      </w:tc>
    </w:tr>
  </w:tbl>
  <w:p w14:paraId="01B6F58F" w14:textId="77777777" w:rsidR="00DD232E" w:rsidRDefault="00DD232E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04D0309"/>
    <w:multiLevelType w:val="hybridMultilevel"/>
    <w:tmpl w:val="E4844B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B1A5EF9"/>
    <w:multiLevelType w:val="multilevel"/>
    <w:tmpl w:val="72B03F3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356154037">
    <w:abstractNumId w:val="0"/>
  </w:num>
  <w:num w:numId="2" w16cid:durableId="127135593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452240223">
    <w:abstractNumId w:val="3"/>
  </w:num>
  <w:num w:numId="4" w16cid:durableId="457183252">
    <w:abstractNumId w:val="13"/>
  </w:num>
  <w:num w:numId="5" w16cid:durableId="785275644">
    <w:abstractNumId w:val="28"/>
  </w:num>
  <w:num w:numId="6" w16cid:durableId="1295259749">
    <w:abstractNumId w:val="19"/>
  </w:num>
  <w:num w:numId="7" w16cid:durableId="36585245">
    <w:abstractNumId w:val="18"/>
  </w:num>
  <w:num w:numId="8" w16cid:durableId="987173142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 w16cid:durableId="1563250985">
    <w:abstractNumId w:val="2"/>
  </w:num>
  <w:num w:numId="10" w16cid:durableId="1188786615">
    <w:abstractNumId w:val="26"/>
  </w:num>
  <w:num w:numId="11" w16cid:durableId="814831640">
    <w:abstractNumId w:val="4"/>
  </w:num>
  <w:num w:numId="12" w16cid:durableId="1257011775">
    <w:abstractNumId w:val="14"/>
  </w:num>
  <w:num w:numId="13" w16cid:durableId="388191830">
    <w:abstractNumId w:val="12"/>
  </w:num>
  <w:num w:numId="14" w16cid:durableId="112021983">
    <w:abstractNumId w:val="25"/>
  </w:num>
  <w:num w:numId="15" w16cid:durableId="1223641919">
    <w:abstractNumId w:val="11"/>
  </w:num>
  <w:num w:numId="16" w16cid:durableId="590703264">
    <w:abstractNumId w:val="5"/>
  </w:num>
  <w:num w:numId="17" w16cid:durableId="1425109872">
    <w:abstractNumId w:val="24"/>
  </w:num>
  <w:num w:numId="18" w16cid:durableId="1585214833">
    <w:abstractNumId w:val="17"/>
  </w:num>
  <w:num w:numId="19" w16cid:durableId="1301037900">
    <w:abstractNumId w:val="6"/>
  </w:num>
  <w:num w:numId="20" w16cid:durableId="306059548">
    <w:abstractNumId w:val="16"/>
  </w:num>
  <w:num w:numId="21" w16cid:durableId="883521099">
    <w:abstractNumId w:val="10"/>
  </w:num>
  <w:num w:numId="22" w16cid:durableId="1941716782">
    <w:abstractNumId w:val="22"/>
  </w:num>
  <w:num w:numId="23" w16cid:durableId="1384479690">
    <w:abstractNumId w:val="9"/>
  </w:num>
  <w:num w:numId="24" w16cid:durableId="1472206583">
    <w:abstractNumId w:val="8"/>
  </w:num>
  <w:num w:numId="25" w16cid:durableId="1939021058">
    <w:abstractNumId w:val="7"/>
  </w:num>
  <w:num w:numId="26" w16cid:durableId="1216696662">
    <w:abstractNumId w:val="20"/>
  </w:num>
  <w:num w:numId="27" w16cid:durableId="488984084">
    <w:abstractNumId w:val="21"/>
  </w:num>
  <w:num w:numId="28" w16cid:durableId="1179930817">
    <w:abstractNumId w:val="29"/>
  </w:num>
  <w:num w:numId="29" w16cid:durableId="1386948508">
    <w:abstractNumId w:val="15"/>
  </w:num>
  <w:num w:numId="30" w16cid:durableId="793404912">
    <w:abstractNumId w:val="0"/>
  </w:num>
  <w:num w:numId="31" w16cid:durableId="561334161">
    <w:abstractNumId w:val="0"/>
  </w:num>
  <w:num w:numId="32" w16cid:durableId="1351178996">
    <w:abstractNumId w:val="0"/>
  </w:num>
  <w:num w:numId="33" w16cid:durableId="1715614991">
    <w:abstractNumId w:val="0"/>
  </w:num>
  <w:num w:numId="34" w16cid:durableId="668944727">
    <w:abstractNumId w:val="27"/>
  </w:num>
  <w:num w:numId="35" w16cid:durableId="211806517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95"/>
    <w:rsid w:val="00036A82"/>
    <w:rsid w:val="001C310F"/>
    <w:rsid w:val="00255947"/>
    <w:rsid w:val="00312A86"/>
    <w:rsid w:val="00347D44"/>
    <w:rsid w:val="003770F0"/>
    <w:rsid w:val="004A1815"/>
    <w:rsid w:val="005B5695"/>
    <w:rsid w:val="006B7BD8"/>
    <w:rsid w:val="007307C4"/>
    <w:rsid w:val="007F047F"/>
    <w:rsid w:val="00960FBD"/>
    <w:rsid w:val="009A0740"/>
    <w:rsid w:val="009C4C6F"/>
    <w:rsid w:val="009D7945"/>
    <w:rsid w:val="00C051C2"/>
    <w:rsid w:val="00C31DA7"/>
    <w:rsid w:val="00D472AE"/>
    <w:rsid w:val="00D73586"/>
    <w:rsid w:val="00DD232E"/>
    <w:rsid w:val="00DE67C2"/>
    <w:rsid w:val="00E333D8"/>
    <w:rsid w:val="00E63C9A"/>
    <w:rsid w:val="00EB758B"/>
    <w:rsid w:val="00ED3DE4"/>
    <w:rsid w:val="00ED41B1"/>
    <w:rsid w:val="00F6399F"/>
    <w:rsid w:val="0B6BE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B1E6786"/>
  <w15:chartTrackingRefBased/>
  <w15:docId w15:val="{CD9BEEEC-F7F9-4DE1-9614-B0FB3A80F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3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036A82"/>
    <w:pPr>
      <w:widowControl/>
      <w:tabs>
        <w:tab w:val="left" w:pos="540"/>
        <w:tab w:val="left" w:pos="1260"/>
      </w:tabs>
      <w:spacing w:after="120"/>
      <w:jc w:val="both"/>
    </w:pPr>
    <w:rPr>
      <w:color w:val="0070C0"/>
      <w:lang w:val="pt-BR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 w:line="240" w:lineRule="auto"/>
    </w:pPr>
    <w:rPr>
      <w:sz w:val="24"/>
      <w:szCs w:val="24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character" w:customStyle="1" w:styleId="normaltextrun">
    <w:name w:val="normaltextrun"/>
    <w:basedOn w:val="Fontepargpadro"/>
    <w:rsid w:val="00D73586"/>
  </w:style>
  <w:style w:type="character" w:customStyle="1" w:styleId="eop">
    <w:name w:val="eop"/>
    <w:basedOn w:val="Fontepargpadro"/>
    <w:rsid w:val="00D73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5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9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aul\AppData\Local\Temp\Temp1_Material%20RUP%20-%20Oficial.zip\rup_wd_tmpl\req\rup_vision_sp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495AED70EA82F4F8E19F25008E62A6B" ma:contentTypeVersion="1" ma:contentTypeDescription="Crie um novo documento." ma:contentTypeScope="" ma:versionID="f6b39f1ac923e22378517a150581a31a">
  <xsd:schema xmlns:xsd="http://www.w3.org/2001/XMLSchema" xmlns:xs="http://www.w3.org/2001/XMLSchema" xmlns:p="http://schemas.microsoft.com/office/2006/metadata/properties" xmlns:ns2="96a160bc-e61c-4125-a9ae-1681bf7a816d" targetNamespace="http://schemas.microsoft.com/office/2006/metadata/properties" ma:root="true" ma:fieldsID="7149def60508ed4cd1cfa92a42b23e09" ns2:_="">
    <xsd:import namespace="96a160bc-e61c-4125-a9ae-1681bf7a816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a160bc-e61c-4125-a9ae-1681bf7a816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F44653-B9BA-4761-A8BA-4E99DEDDE8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8784DB-96FE-4E5B-AE34-4DF5DD100C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a160bc-e61c-4125-a9ae-1681bf7a81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rup_vision_sp.dot</Template>
  <TotalTime>1</TotalTime>
  <Pages>6</Pages>
  <Words>894</Words>
  <Characters>4833</Characters>
  <Application>Microsoft Office Word</Application>
  <DocSecurity>0</DocSecurity>
  <Lines>40</Lines>
  <Paragraphs>11</Paragraphs>
  <ScaleCrop>false</ScaleCrop>
  <Company>&lt;Nossa Via&gt;</Company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(Projeto Pequeno)</dc:title>
  <dc:subject>Nossa Via</dc:subject>
  <dc:creator>Ana Paula G. Serra</dc:creator>
  <cp:keywords/>
  <dc:description/>
  <cp:lastModifiedBy>Felipe Ribeiro de Souza</cp:lastModifiedBy>
  <cp:revision>8</cp:revision>
  <cp:lastPrinted>2001-03-15T17:26:00Z</cp:lastPrinted>
  <dcterms:created xsi:type="dcterms:W3CDTF">2020-03-01T13:02:00Z</dcterms:created>
  <dcterms:modified xsi:type="dcterms:W3CDTF">2024-02-29T17:44:00Z</dcterms:modified>
</cp:coreProperties>
</file>